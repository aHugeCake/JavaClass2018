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B46" w:rsidRDefault="008D6B46">
      <w:pPr>
        <w:pStyle w:val="Date"/>
      </w:pPr>
    </w:p>
    <w:p w:rsidR="007A516C" w:rsidRDefault="008A3044" w:rsidP="003930AA">
      <w:pPr>
        <w:pStyle w:val="Title"/>
      </w:pPr>
      <w:r>
        <w:t>Java – full stack developer bootcamp</w:t>
      </w:r>
    </w:p>
    <w:p w:rsidR="007A516C" w:rsidRDefault="008A3044" w:rsidP="007A516C">
      <w:pPr>
        <w:pStyle w:val="Heading1"/>
        <w:numPr>
          <w:ilvl w:val="0"/>
          <w:numId w:val="0"/>
        </w:numPr>
        <w:ind w:left="360"/>
      </w:pPr>
      <w:r>
        <w:t>Index</w:t>
      </w:r>
    </w:p>
    <w:p w:rsidR="008A3044" w:rsidRDefault="008A3044" w:rsidP="007A516C">
      <w:pPr>
        <w:pStyle w:val="Heading1"/>
        <w:numPr>
          <w:ilvl w:val="0"/>
          <w:numId w:val="0"/>
        </w:numPr>
        <w:ind w:left="360"/>
      </w:pPr>
      <w:r>
        <w:t>Week 1: Core JAVA</w:t>
      </w:r>
    </w:p>
    <w:p w:rsidR="008A3044" w:rsidRDefault="00B165F1" w:rsidP="007A516C">
      <w:pPr>
        <w:pStyle w:val="Heading1"/>
        <w:numPr>
          <w:ilvl w:val="0"/>
          <w:numId w:val="0"/>
        </w:numPr>
        <w:ind w:left="360"/>
      </w:pPr>
      <w:r>
        <w:t>Week 2: advance Java, GIT-HuB</w:t>
      </w:r>
      <w:bookmarkStart w:id="0" w:name="_GoBack"/>
      <w:bookmarkEnd w:id="0"/>
      <w:r w:rsidR="008A3044">
        <w:t xml:space="preserve"> and Mavan Depedency </w:t>
      </w:r>
    </w:p>
    <w:p w:rsidR="008A3044" w:rsidRDefault="008A3044" w:rsidP="007A516C">
      <w:pPr>
        <w:pStyle w:val="Heading1"/>
        <w:numPr>
          <w:ilvl w:val="0"/>
          <w:numId w:val="0"/>
        </w:numPr>
        <w:ind w:left="360"/>
      </w:pPr>
      <w:r>
        <w:t>Week 3: Rest full API, Spring boot and API testing</w:t>
      </w:r>
    </w:p>
    <w:p w:rsidR="003930AA" w:rsidRDefault="008A3044" w:rsidP="00AE3A42">
      <w:pPr>
        <w:pStyle w:val="Heading1"/>
        <w:numPr>
          <w:ilvl w:val="0"/>
          <w:numId w:val="0"/>
        </w:numPr>
        <w:ind w:left="360"/>
      </w:pPr>
      <w:r>
        <w:t xml:space="preserve">week 4: </w:t>
      </w:r>
    </w:p>
    <w:p w:rsidR="003930AA" w:rsidRDefault="008A3044" w:rsidP="003930AA">
      <w:pPr>
        <w:pStyle w:val="Heading1"/>
        <w:numPr>
          <w:ilvl w:val="0"/>
          <w:numId w:val="13"/>
        </w:numPr>
      </w:pPr>
      <w:r>
        <w:t>Spring JDBC, hibernet and JPA</w:t>
      </w:r>
      <w:r w:rsidR="00AE3A42">
        <w:t xml:space="preserve"> </w:t>
      </w:r>
    </w:p>
    <w:p w:rsidR="00AE3A42" w:rsidRDefault="00AE3A42" w:rsidP="003930AA">
      <w:pPr>
        <w:pStyle w:val="Heading1"/>
        <w:numPr>
          <w:ilvl w:val="0"/>
          <w:numId w:val="13"/>
        </w:numPr>
      </w:pPr>
      <w:r>
        <w:t xml:space="preserve">introduction to </w:t>
      </w:r>
      <w:r w:rsidR="003930AA">
        <w:t>AWS (amazon</w:t>
      </w:r>
      <w:r>
        <w:t xml:space="preserve"> Web services- Cloud)</w:t>
      </w:r>
    </w:p>
    <w:p w:rsidR="007A516C" w:rsidRDefault="008A3044" w:rsidP="001015A2">
      <w:pPr>
        <w:pStyle w:val="Heading1"/>
        <w:numPr>
          <w:ilvl w:val="0"/>
          <w:numId w:val="0"/>
        </w:numPr>
        <w:ind w:left="360"/>
      </w:pPr>
      <w:r>
        <w:t xml:space="preserve">Week 5: Ui devlopment using </w:t>
      </w:r>
      <w:r w:rsidRPr="00B82FB8">
        <w:rPr>
          <w:rFonts w:eastAsiaTheme="majorEastAsia" w:cstheme="majorBidi"/>
          <w:sz w:val="22"/>
        </w:rPr>
        <w:t>AngularJS</w:t>
      </w:r>
    </w:p>
    <w:p w:rsidR="007A516C" w:rsidRDefault="007A516C" w:rsidP="007A516C">
      <w:pPr>
        <w:pStyle w:val="Heading1"/>
        <w:numPr>
          <w:ilvl w:val="0"/>
          <w:numId w:val="0"/>
        </w:numPr>
        <w:ind w:left="360"/>
      </w:pPr>
    </w:p>
    <w:p w:rsidR="008A3044" w:rsidRDefault="008A3044" w:rsidP="003930AA">
      <w:pPr>
        <w:pStyle w:val="Heading1"/>
        <w:numPr>
          <w:ilvl w:val="0"/>
          <w:numId w:val="0"/>
        </w:numPr>
      </w:pPr>
    </w:p>
    <w:p w:rsidR="003930AA" w:rsidRDefault="003930AA" w:rsidP="003930AA">
      <w:pPr>
        <w:pStyle w:val="Heading1"/>
        <w:numPr>
          <w:ilvl w:val="0"/>
          <w:numId w:val="0"/>
        </w:numPr>
      </w:pPr>
    </w:p>
    <w:p w:rsidR="008D6B46" w:rsidRDefault="00796431" w:rsidP="00273451">
      <w:pPr>
        <w:pStyle w:val="Heading1"/>
      </w:pPr>
      <w:r>
        <w:lastRenderedPageBreak/>
        <w:t xml:space="preserve">Week </w:t>
      </w:r>
    </w:p>
    <w:p w:rsidR="0082389E" w:rsidRDefault="00766322" w:rsidP="00FA77B6">
      <w:pPr>
        <w:pStyle w:val="Heading2"/>
      </w:pPr>
      <w:r>
        <w:t>Getting Started with Java</w:t>
      </w:r>
    </w:p>
    <w:p w:rsidR="001A3539" w:rsidRDefault="001A3539" w:rsidP="00FA77B6">
      <w:pPr>
        <w:pStyle w:val="Heading2"/>
      </w:pPr>
      <w:r>
        <w:t xml:space="preserve">Introduction to IDE’s and Creating first java application     </w:t>
      </w:r>
    </w:p>
    <w:p w:rsidR="00D014A6" w:rsidRPr="00111172" w:rsidRDefault="00D014A6" w:rsidP="00D014A6">
      <w:pPr>
        <w:rPr>
          <w:rFonts w:ascii="Times" w:hAnsi="Times" w:cs="Times New Roman"/>
          <w:sz w:val="20"/>
          <w:szCs w:val="20"/>
        </w:rPr>
      </w:pPr>
      <w:r w:rsidRPr="00111172">
        <w:rPr>
          <w:rFonts w:ascii="Arial" w:hAnsi="Arial" w:cs="Times New Roman"/>
          <w:b/>
          <w:bCs/>
          <w:color w:val="000000"/>
          <w:sz w:val="28"/>
          <w:szCs w:val="28"/>
          <w:u w:val="single"/>
        </w:rPr>
        <w:t>Software</w:t>
      </w:r>
      <w:r>
        <w:rPr>
          <w:rFonts w:ascii="Arial" w:hAnsi="Arial" w:cs="Times New Roman"/>
          <w:b/>
          <w:bCs/>
          <w:color w:val="000000"/>
          <w:sz w:val="28"/>
          <w:szCs w:val="28"/>
          <w:u w:val="single"/>
        </w:rPr>
        <w:t xml:space="preserve"> Required before the beginning of class</w:t>
      </w:r>
    </w:p>
    <w:p w:rsidR="00D014A6" w:rsidRPr="00111172" w:rsidRDefault="00D014A6" w:rsidP="00D014A6">
      <w:pPr>
        <w:ind w:left="720"/>
        <w:rPr>
          <w:rFonts w:ascii="Times" w:hAnsi="Times" w:cs="Times New Roman"/>
          <w:sz w:val="20"/>
          <w:szCs w:val="20"/>
        </w:rPr>
      </w:pPr>
      <w:r w:rsidRPr="00111172">
        <w:rPr>
          <w:rFonts w:ascii="Arial" w:hAnsi="Arial" w:cs="Times New Roman"/>
          <w:b/>
          <w:bCs/>
          <w:color w:val="000000"/>
        </w:rPr>
        <w:t>Eclipse</w:t>
      </w:r>
    </w:p>
    <w:p w:rsidR="00D014A6" w:rsidRPr="001A3539" w:rsidRDefault="00346A32" w:rsidP="001A3539">
      <w:pPr>
        <w:ind w:left="720"/>
        <w:rPr>
          <w:rFonts w:ascii="Times" w:hAnsi="Times" w:cs="Times New Roman"/>
          <w:sz w:val="20"/>
          <w:szCs w:val="20"/>
        </w:rPr>
      </w:pPr>
      <w:hyperlink r:id="rId7" w:history="1">
        <w:r w:rsidR="00D014A6" w:rsidRPr="00111172">
          <w:rPr>
            <w:rFonts w:ascii="Arial" w:hAnsi="Arial" w:cs="Times New Roman"/>
            <w:color w:val="1155CC"/>
            <w:u w:val="single"/>
          </w:rPr>
          <w:t>https://www.eclipse.org/downloads/</w:t>
        </w:r>
      </w:hyperlink>
      <w:r w:rsidR="00D014A6" w:rsidRPr="00111172">
        <w:rPr>
          <w:rFonts w:ascii="Arial" w:hAnsi="Arial" w:cs="Times New Roman"/>
          <w:color w:val="000000"/>
        </w:rPr>
        <w:t>?</w:t>
      </w:r>
    </w:p>
    <w:p w:rsidR="00D014A6" w:rsidRPr="00111172" w:rsidRDefault="00D014A6" w:rsidP="00D014A6">
      <w:pPr>
        <w:ind w:left="720"/>
        <w:rPr>
          <w:rFonts w:ascii="Times" w:hAnsi="Times" w:cs="Times New Roman"/>
          <w:sz w:val="20"/>
          <w:szCs w:val="20"/>
        </w:rPr>
      </w:pPr>
      <w:r w:rsidRPr="00111172">
        <w:rPr>
          <w:rFonts w:ascii="Arial" w:hAnsi="Arial" w:cs="Times New Roman"/>
          <w:b/>
          <w:bCs/>
          <w:color w:val="000000"/>
        </w:rPr>
        <w:t>JDK 8</w:t>
      </w:r>
    </w:p>
    <w:p w:rsidR="007D78C9" w:rsidRDefault="00346A32" w:rsidP="00EA305D">
      <w:pPr>
        <w:ind w:left="720"/>
        <w:rPr>
          <w:rFonts w:ascii="Arial" w:hAnsi="Arial" w:cs="Times New Roman"/>
          <w:color w:val="1155CC"/>
          <w:u w:val="single"/>
        </w:rPr>
      </w:pPr>
      <w:hyperlink r:id="rId8" w:history="1">
        <w:r w:rsidR="00D014A6" w:rsidRPr="00111172">
          <w:rPr>
            <w:rFonts w:ascii="Arial" w:hAnsi="Arial" w:cs="Times New Roman"/>
            <w:color w:val="1155CC"/>
            <w:u w:val="single"/>
          </w:rPr>
          <w:t>http://www.oracle.com/technetwork/java/javase/downloads/jdk8-downloads-2133151.html</w:t>
        </w:r>
      </w:hyperlink>
    </w:p>
    <w:p w:rsidR="007D78C9" w:rsidRDefault="007D78C9" w:rsidP="001A3539">
      <w:pPr>
        <w:ind w:left="720"/>
        <w:rPr>
          <w:rFonts w:ascii="Arial" w:hAnsi="Arial" w:cs="Times New Roman"/>
          <w:color w:val="1155CC"/>
          <w:u w:val="single"/>
        </w:rPr>
      </w:pPr>
      <w:r>
        <w:rPr>
          <w:rFonts w:ascii="Arial" w:hAnsi="Arial" w:cs="Times New Roman"/>
          <w:color w:val="1155CC"/>
          <w:u w:val="single"/>
        </w:rPr>
        <w:t>How to install java in mac with Java home</w:t>
      </w:r>
    </w:p>
    <w:p w:rsidR="007D78C9" w:rsidRDefault="007D78C9" w:rsidP="001A3539">
      <w:pPr>
        <w:ind w:left="720"/>
        <w:rPr>
          <w:rFonts w:ascii="Arial" w:hAnsi="Arial" w:cs="Times New Roman"/>
          <w:color w:val="1155CC"/>
          <w:u w:val="single"/>
        </w:rPr>
      </w:pPr>
      <w:r>
        <w:rPr>
          <w:rFonts w:ascii="Arial" w:hAnsi="Arial" w:cs="Times New Roman"/>
          <w:color w:val="1155CC"/>
          <w:u w:val="single"/>
        </w:rPr>
        <w:t>How to install Java in windows</w:t>
      </w:r>
    </w:p>
    <w:p w:rsidR="007D78C9" w:rsidRPr="001A3539" w:rsidRDefault="007D78C9" w:rsidP="00EA305D">
      <w:pPr>
        <w:ind w:left="0"/>
        <w:rPr>
          <w:rFonts w:ascii="Times" w:hAnsi="Times" w:cs="Times New Roman"/>
          <w:sz w:val="20"/>
          <w:szCs w:val="20"/>
        </w:rPr>
      </w:pPr>
    </w:p>
    <w:p w:rsidR="0082389E" w:rsidRDefault="0082389E" w:rsidP="00FA77B6">
      <w:pPr>
        <w:pStyle w:val="Heading2"/>
      </w:pPr>
      <w:r>
        <w:t>Data Types and Variables</w:t>
      </w:r>
    </w:p>
    <w:p w:rsidR="0082389E" w:rsidRDefault="0082389E" w:rsidP="00FA77B6">
      <w:pPr>
        <w:pStyle w:val="Heading2"/>
      </w:pPr>
      <w:r>
        <w:t>Operators and Expressions</w:t>
      </w:r>
    </w:p>
    <w:p w:rsidR="00766322" w:rsidRDefault="0082389E" w:rsidP="00FA77B6">
      <w:pPr>
        <w:pStyle w:val="Heading2"/>
      </w:pPr>
      <w:r>
        <w:t>Control Flow</w:t>
      </w:r>
    </w:p>
    <w:p w:rsidR="00EA305D" w:rsidRDefault="00EA305D" w:rsidP="00EA305D">
      <w:pPr>
        <w:pStyle w:val="Heading2"/>
      </w:pPr>
      <w:r>
        <w:t>Methods</w:t>
      </w:r>
    </w:p>
    <w:p w:rsidR="00EA305D" w:rsidRDefault="00EA305D" w:rsidP="00EA305D">
      <w:pPr>
        <w:pStyle w:val="Heading2"/>
      </w:pPr>
      <w:r>
        <w:t>Object Oriented Programming</w:t>
      </w:r>
    </w:p>
    <w:p w:rsidR="00EA305D" w:rsidRDefault="00EA305D" w:rsidP="00EA305D">
      <w:pPr>
        <w:pStyle w:val="Heading2"/>
      </w:pPr>
      <w:r>
        <w:t xml:space="preserve"> Objects and Classes</w:t>
      </w:r>
    </w:p>
    <w:p w:rsidR="00EA305D" w:rsidRDefault="00EA305D" w:rsidP="00EA305D">
      <w:pPr>
        <w:pStyle w:val="Heading2"/>
      </w:pPr>
      <w:r>
        <w:t>Using Java Objects</w:t>
      </w:r>
    </w:p>
    <w:p w:rsidR="00EA305D" w:rsidRDefault="00EA305D" w:rsidP="00B82FB8">
      <w:pPr>
        <w:pStyle w:val="Heading2"/>
      </w:pPr>
      <w:r>
        <w:t>Inheritance in Java</w:t>
      </w:r>
    </w:p>
    <w:p w:rsidR="007A516C" w:rsidRDefault="007A516C" w:rsidP="007A516C">
      <w:pPr>
        <w:pStyle w:val="Heading1"/>
        <w:numPr>
          <w:ilvl w:val="0"/>
          <w:numId w:val="0"/>
        </w:numPr>
        <w:ind w:left="360" w:hanging="360"/>
      </w:pPr>
    </w:p>
    <w:p w:rsidR="007A516C" w:rsidRDefault="007A516C" w:rsidP="008A3044">
      <w:pPr>
        <w:pStyle w:val="Heading1"/>
        <w:numPr>
          <w:ilvl w:val="0"/>
          <w:numId w:val="0"/>
        </w:numPr>
      </w:pPr>
    </w:p>
    <w:p w:rsidR="007A516C" w:rsidRDefault="007A516C" w:rsidP="007A516C">
      <w:pPr>
        <w:pStyle w:val="Heading1"/>
        <w:numPr>
          <w:ilvl w:val="0"/>
          <w:numId w:val="0"/>
        </w:numPr>
        <w:ind w:left="360" w:hanging="360"/>
      </w:pPr>
    </w:p>
    <w:p w:rsidR="007A516C" w:rsidRDefault="007A516C" w:rsidP="007A516C">
      <w:pPr>
        <w:pStyle w:val="Heading1"/>
        <w:numPr>
          <w:ilvl w:val="0"/>
          <w:numId w:val="0"/>
        </w:numPr>
        <w:ind w:left="360" w:hanging="360"/>
      </w:pPr>
    </w:p>
    <w:p w:rsidR="003671F4" w:rsidRDefault="003671F4" w:rsidP="007A516C">
      <w:pPr>
        <w:pStyle w:val="Heading1"/>
        <w:numPr>
          <w:ilvl w:val="0"/>
          <w:numId w:val="0"/>
        </w:numPr>
        <w:ind w:left="360" w:hanging="360"/>
      </w:pPr>
    </w:p>
    <w:p w:rsidR="008D6B46" w:rsidRDefault="00796431">
      <w:pPr>
        <w:pStyle w:val="Heading1"/>
      </w:pPr>
      <w:r>
        <w:lastRenderedPageBreak/>
        <w:t>week</w:t>
      </w:r>
    </w:p>
    <w:p w:rsidR="00EA305D" w:rsidRDefault="00EA305D" w:rsidP="00EA305D">
      <w:pPr>
        <w:pStyle w:val="Heading2"/>
      </w:pPr>
      <w:r>
        <w:t>Advanced Inheritance and Generics</w:t>
      </w:r>
    </w:p>
    <w:p w:rsidR="00EA305D" w:rsidRDefault="00EA305D" w:rsidP="00EA305D">
      <w:pPr>
        <w:pStyle w:val="Heading2"/>
      </w:pPr>
      <w:r>
        <w:t xml:space="preserve">Exception handling </w:t>
      </w:r>
    </w:p>
    <w:p w:rsidR="00EA305D" w:rsidRDefault="00EA305D" w:rsidP="00EA305D">
      <w:pPr>
        <w:pStyle w:val="Heading2"/>
      </w:pPr>
      <w:r>
        <w:t>Input/output Streams</w:t>
      </w:r>
    </w:p>
    <w:p w:rsidR="003958E4" w:rsidRPr="00E770BE" w:rsidRDefault="003958E4" w:rsidP="003958E4">
      <w:pPr>
        <w:pStyle w:val="Heading2"/>
        <w:rPr>
          <w:b/>
        </w:rPr>
      </w:pPr>
      <w:r w:rsidRPr="00E770BE">
        <w:rPr>
          <w:b/>
        </w:rPr>
        <w:t>GITHUB Account</w:t>
      </w:r>
    </w:p>
    <w:p w:rsidR="003958E4" w:rsidRPr="00D014A6" w:rsidRDefault="003958E4" w:rsidP="003958E4">
      <w:pPr>
        <w:pStyle w:val="Heading2"/>
        <w:numPr>
          <w:ilvl w:val="0"/>
          <w:numId w:val="0"/>
        </w:numPr>
        <w:ind w:left="720"/>
      </w:pPr>
      <w:r>
        <w:t xml:space="preserve"> </w:t>
      </w:r>
      <w:r>
        <w:tab/>
      </w:r>
      <w:hyperlink r:id="rId9" w:history="1">
        <w:r w:rsidRPr="00D014A6">
          <w:t>https://github.com/join</w:t>
        </w:r>
      </w:hyperlink>
    </w:p>
    <w:p w:rsidR="003958E4" w:rsidRPr="00E770BE" w:rsidRDefault="00B82FB8" w:rsidP="00B82FB8">
      <w:pPr>
        <w:pStyle w:val="Heading2"/>
        <w:numPr>
          <w:ilvl w:val="0"/>
          <w:numId w:val="0"/>
        </w:numPr>
        <w:ind w:left="720"/>
        <w:rPr>
          <w:b/>
        </w:rPr>
      </w:pPr>
      <w:r>
        <w:rPr>
          <w:b/>
        </w:rPr>
        <w:t xml:space="preserve"> </w:t>
      </w:r>
      <w:r w:rsidR="003958E4" w:rsidRPr="00E770BE">
        <w:rPr>
          <w:b/>
        </w:rPr>
        <w:t>Install GIT</w:t>
      </w:r>
    </w:p>
    <w:p w:rsidR="003958E4" w:rsidRDefault="00346A32" w:rsidP="003958E4">
      <w:pPr>
        <w:pStyle w:val="Heading2"/>
        <w:numPr>
          <w:ilvl w:val="0"/>
          <w:numId w:val="0"/>
        </w:numPr>
        <w:ind w:left="720" w:firstLine="720"/>
      </w:pPr>
      <w:hyperlink r:id="rId10" w:history="1">
        <w:r w:rsidR="003958E4" w:rsidRPr="00D014A6">
          <w:t>https://git-scm.com/book/en/v2/Getting-Started-Installing-Git</w:t>
        </w:r>
      </w:hyperlink>
    </w:p>
    <w:p w:rsidR="003958E4" w:rsidRDefault="003958E4" w:rsidP="00324B63">
      <w:pPr>
        <w:pStyle w:val="Heading2"/>
      </w:pPr>
      <w:r w:rsidRPr="003958E4">
        <w:t xml:space="preserve">Maven Dependency </w:t>
      </w:r>
    </w:p>
    <w:p w:rsidR="003958E4" w:rsidRPr="003958E4" w:rsidRDefault="003958E4" w:rsidP="003958E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3958E4">
        <w:rPr>
          <w:rFonts w:asciiTheme="majorHAnsi" w:eastAsiaTheme="majorEastAsia" w:hAnsiTheme="majorHAnsi" w:cstheme="majorBidi"/>
          <w:color w:val="2E2E2E" w:themeColor="accent2"/>
          <w:szCs w:val="26"/>
        </w:rPr>
        <w:t>Manages Dependencies - Web Layer (Spring MVC), Data Layer (JPA - Hibernate) etc.</w:t>
      </w:r>
    </w:p>
    <w:p w:rsidR="003958E4" w:rsidRPr="003958E4" w:rsidRDefault="003958E4" w:rsidP="003958E4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3958E4">
        <w:rPr>
          <w:rFonts w:asciiTheme="majorHAnsi" w:eastAsiaTheme="majorEastAsia" w:hAnsiTheme="majorHAnsi" w:cstheme="majorBidi"/>
          <w:color w:val="2E2E2E" w:themeColor="accent2"/>
          <w:szCs w:val="26"/>
        </w:rPr>
        <w:t>Build a jar or a war or an ear</w:t>
      </w:r>
    </w:p>
    <w:p w:rsidR="003958E4" w:rsidRPr="003958E4" w:rsidRDefault="003958E4" w:rsidP="003958E4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3958E4">
        <w:rPr>
          <w:rFonts w:asciiTheme="majorHAnsi" w:eastAsiaTheme="majorEastAsia" w:hAnsiTheme="majorHAnsi" w:cstheme="majorBidi"/>
          <w:color w:val="2E2E2E" w:themeColor="accent2"/>
          <w:szCs w:val="26"/>
        </w:rPr>
        <w:t>Run the application locally - Tomcat or Jetty</w:t>
      </w:r>
    </w:p>
    <w:p w:rsidR="003958E4" w:rsidRPr="003958E4" w:rsidRDefault="003958E4" w:rsidP="003958E4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3958E4">
        <w:rPr>
          <w:rFonts w:asciiTheme="majorHAnsi" w:eastAsiaTheme="majorEastAsia" w:hAnsiTheme="majorHAnsi" w:cstheme="majorBidi"/>
          <w:color w:val="2E2E2E" w:themeColor="accent2"/>
          <w:szCs w:val="26"/>
        </w:rPr>
        <w:t>Deploy to a T environment</w:t>
      </w:r>
    </w:p>
    <w:p w:rsidR="003958E4" w:rsidRPr="003958E4" w:rsidRDefault="003958E4" w:rsidP="003958E4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3958E4">
        <w:rPr>
          <w:rFonts w:asciiTheme="majorHAnsi" w:eastAsiaTheme="majorEastAsia" w:hAnsiTheme="majorHAnsi" w:cstheme="majorBidi"/>
          <w:color w:val="2E2E2E" w:themeColor="accent2"/>
          <w:szCs w:val="26"/>
        </w:rPr>
        <w:t>Add new dependencies to a project</w:t>
      </w:r>
    </w:p>
    <w:p w:rsidR="003958E4" w:rsidRPr="003958E4" w:rsidRDefault="003958E4" w:rsidP="003958E4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3958E4">
        <w:rPr>
          <w:rFonts w:asciiTheme="majorHAnsi" w:eastAsiaTheme="majorEastAsia" w:hAnsiTheme="majorHAnsi" w:cstheme="majorBidi"/>
          <w:color w:val="2E2E2E" w:themeColor="accent2"/>
          <w:szCs w:val="26"/>
        </w:rPr>
        <w:t>Run Unit Tests</w:t>
      </w:r>
    </w:p>
    <w:p w:rsidR="00EA305D" w:rsidRDefault="00EA305D" w:rsidP="00EA305D">
      <w:pPr>
        <w:pStyle w:val="Heading2"/>
      </w:pPr>
      <w:r>
        <w:t xml:space="preserve">Inductions to Web services </w:t>
      </w:r>
    </w:p>
    <w:p w:rsidR="00EA305D" w:rsidRDefault="00EA305D" w:rsidP="00EA305D">
      <w:pPr>
        <w:pStyle w:val="Heading2"/>
      </w:pPr>
      <w:r>
        <w:t>Web server vs Application server</w:t>
      </w:r>
    </w:p>
    <w:p w:rsidR="00D014A6" w:rsidRDefault="00EA305D" w:rsidP="00EA305D">
      <w:pPr>
        <w:pStyle w:val="Heading2"/>
      </w:pPr>
      <w:r>
        <w:t>Introduction to Frameworks in java</w:t>
      </w:r>
    </w:p>
    <w:p w:rsidR="003E1D71" w:rsidRDefault="003E1D71" w:rsidP="003E1D71">
      <w:pPr>
        <w:pStyle w:val="Heading2"/>
        <w:numPr>
          <w:ilvl w:val="0"/>
          <w:numId w:val="0"/>
        </w:numPr>
        <w:ind w:left="720"/>
      </w:pPr>
    </w:p>
    <w:p w:rsidR="009C46ED" w:rsidRDefault="009C46ED" w:rsidP="003E1D71">
      <w:pPr>
        <w:pStyle w:val="Heading2"/>
        <w:numPr>
          <w:ilvl w:val="0"/>
          <w:numId w:val="0"/>
        </w:numPr>
        <w:ind w:left="720"/>
      </w:pPr>
    </w:p>
    <w:p w:rsidR="009C46ED" w:rsidRDefault="009C46ED" w:rsidP="003E1D71">
      <w:pPr>
        <w:pStyle w:val="Heading2"/>
        <w:numPr>
          <w:ilvl w:val="0"/>
          <w:numId w:val="0"/>
        </w:numPr>
        <w:ind w:left="720"/>
      </w:pPr>
    </w:p>
    <w:p w:rsidR="009C46ED" w:rsidRDefault="009C46ED" w:rsidP="003E1D71">
      <w:pPr>
        <w:pStyle w:val="Heading2"/>
        <w:numPr>
          <w:ilvl w:val="0"/>
          <w:numId w:val="0"/>
        </w:numPr>
        <w:ind w:left="720"/>
      </w:pPr>
    </w:p>
    <w:p w:rsidR="009C46ED" w:rsidRDefault="009C46ED" w:rsidP="003E1D71">
      <w:pPr>
        <w:pStyle w:val="Heading2"/>
        <w:numPr>
          <w:ilvl w:val="0"/>
          <w:numId w:val="0"/>
        </w:numPr>
        <w:ind w:left="720"/>
      </w:pPr>
    </w:p>
    <w:p w:rsidR="009C46ED" w:rsidRDefault="009C46ED" w:rsidP="003E1D71">
      <w:pPr>
        <w:pStyle w:val="Heading2"/>
        <w:numPr>
          <w:ilvl w:val="0"/>
          <w:numId w:val="0"/>
        </w:numPr>
        <w:ind w:left="720"/>
      </w:pPr>
    </w:p>
    <w:p w:rsidR="009C46ED" w:rsidRDefault="009C46ED" w:rsidP="003E1D71">
      <w:pPr>
        <w:pStyle w:val="Heading2"/>
        <w:numPr>
          <w:ilvl w:val="0"/>
          <w:numId w:val="0"/>
        </w:numPr>
        <w:ind w:left="720"/>
      </w:pPr>
    </w:p>
    <w:p w:rsidR="009C46ED" w:rsidRDefault="009C46ED" w:rsidP="003E1D71">
      <w:pPr>
        <w:pStyle w:val="Heading2"/>
        <w:numPr>
          <w:ilvl w:val="0"/>
          <w:numId w:val="0"/>
        </w:numPr>
        <w:ind w:left="720"/>
      </w:pPr>
    </w:p>
    <w:p w:rsidR="00324B63" w:rsidRDefault="00324B63" w:rsidP="003E1D71">
      <w:pPr>
        <w:pStyle w:val="Heading2"/>
        <w:numPr>
          <w:ilvl w:val="0"/>
          <w:numId w:val="0"/>
        </w:numPr>
        <w:ind w:left="720"/>
      </w:pPr>
    </w:p>
    <w:p w:rsidR="00324B63" w:rsidRDefault="00324B63" w:rsidP="003E1D71">
      <w:pPr>
        <w:pStyle w:val="Heading2"/>
        <w:numPr>
          <w:ilvl w:val="0"/>
          <w:numId w:val="0"/>
        </w:numPr>
        <w:ind w:left="720"/>
      </w:pPr>
    </w:p>
    <w:p w:rsidR="00324B63" w:rsidRDefault="00324B63" w:rsidP="003E1D71">
      <w:pPr>
        <w:pStyle w:val="Heading2"/>
        <w:numPr>
          <w:ilvl w:val="0"/>
          <w:numId w:val="0"/>
        </w:numPr>
        <w:ind w:left="720"/>
      </w:pPr>
    </w:p>
    <w:p w:rsidR="00324B63" w:rsidRDefault="00324B63" w:rsidP="003E1D71">
      <w:pPr>
        <w:pStyle w:val="Heading2"/>
        <w:numPr>
          <w:ilvl w:val="0"/>
          <w:numId w:val="0"/>
        </w:numPr>
        <w:ind w:left="720"/>
      </w:pPr>
    </w:p>
    <w:p w:rsidR="00996826" w:rsidRDefault="00796431" w:rsidP="003958E4">
      <w:pPr>
        <w:pStyle w:val="Heading1"/>
      </w:pPr>
      <w:r>
        <w:lastRenderedPageBreak/>
        <w:t>week</w:t>
      </w:r>
    </w:p>
    <w:p w:rsidR="00754A66" w:rsidRDefault="00754A66" w:rsidP="0010283B">
      <w:pPr>
        <w:pStyle w:val="Heading2"/>
        <w:numPr>
          <w:ilvl w:val="0"/>
          <w:numId w:val="0"/>
        </w:numPr>
        <w:pBdr>
          <w:bottom w:val="single" w:sz="6" w:space="4" w:color="EAECEF"/>
        </w:pBdr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Spring</w:t>
      </w:r>
      <w:r w:rsidR="00C61DD6">
        <w:rPr>
          <w:rFonts w:ascii="Segoe UI" w:hAnsi="Segoe UI" w:cs="Segoe UI"/>
          <w:color w:val="24292E"/>
        </w:rPr>
        <w:t xml:space="preserve"> Boot – REST full API (Application Programming </w:t>
      </w:r>
      <w:r w:rsidR="00CB4D28">
        <w:rPr>
          <w:rFonts w:ascii="Segoe UI" w:hAnsi="Segoe UI" w:cs="Segoe UI"/>
          <w:color w:val="24292E"/>
        </w:rPr>
        <w:t>Interface</w:t>
      </w:r>
      <w:r w:rsidR="00C61DD6">
        <w:rPr>
          <w:rFonts w:ascii="Segoe UI" w:hAnsi="Segoe UI" w:cs="Segoe UI"/>
          <w:color w:val="24292E"/>
        </w:rPr>
        <w:t>)</w:t>
      </w:r>
    </w:p>
    <w:p w:rsidR="00996826" w:rsidRPr="003958E4" w:rsidRDefault="00996826" w:rsidP="00996826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/>
          <w:color w:val="2E2E2E" w:themeColor="accent2"/>
          <w:szCs w:val="26"/>
        </w:rPr>
      </w:pPr>
      <w:r w:rsidRPr="003958E4">
        <w:rPr>
          <w:rFonts w:asciiTheme="majorHAnsi" w:eastAsiaTheme="majorEastAsia" w:hAnsiTheme="majorHAnsi" w:cstheme="majorBidi"/>
          <w:b/>
          <w:color w:val="2E2E2E" w:themeColor="accent2"/>
          <w:szCs w:val="26"/>
        </w:rPr>
        <w:t xml:space="preserve">Introduction </w:t>
      </w:r>
      <w:r w:rsidR="00A405DF" w:rsidRPr="003958E4">
        <w:rPr>
          <w:rFonts w:asciiTheme="majorHAnsi" w:eastAsiaTheme="majorEastAsia" w:hAnsiTheme="majorHAnsi" w:cstheme="majorBidi"/>
          <w:b/>
          <w:color w:val="2E2E2E" w:themeColor="accent2"/>
          <w:szCs w:val="26"/>
        </w:rPr>
        <w:t>to</w:t>
      </w:r>
      <w:r w:rsidRPr="003958E4">
        <w:rPr>
          <w:rFonts w:asciiTheme="majorHAnsi" w:eastAsiaTheme="majorEastAsia" w:hAnsiTheme="majorHAnsi" w:cstheme="majorBidi"/>
          <w:b/>
          <w:color w:val="2E2E2E" w:themeColor="accent2"/>
          <w:szCs w:val="26"/>
        </w:rPr>
        <w:t xml:space="preserve"> Spring Framework</w:t>
      </w:r>
    </w:p>
    <w:p w:rsidR="009C46ED" w:rsidRPr="009C46ED" w:rsidRDefault="00996826" w:rsidP="009C46ED">
      <w:pPr>
        <w:pStyle w:val="ListParagraph"/>
        <w:numPr>
          <w:ilvl w:val="2"/>
          <w:numId w:val="8"/>
        </w:numPr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3958E4">
        <w:rPr>
          <w:rFonts w:asciiTheme="majorHAnsi" w:eastAsiaTheme="majorEastAsia" w:hAnsiTheme="majorHAnsi" w:cstheme="majorBidi"/>
          <w:color w:val="2E2E2E" w:themeColor="accent2"/>
          <w:szCs w:val="26"/>
        </w:rPr>
        <w:t>The most important concept in Spring. Here we look at what it is, and why you need a Container to support it.</w:t>
      </w:r>
    </w:p>
    <w:p w:rsidR="00996826" w:rsidRPr="003958E4" w:rsidRDefault="00996826" w:rsidP="00996826">
      <w:pPr>
        <w:ind w:left="720"/>
        <w:rPr>
          <w:rFonts w:asciiTheme="majorHAnsi" w:eastAsiaTheme="majorEastAsia" w:hAnsiTheme="majorHAnsi" w:cstheme="majorBidi"/>
          <w:b/>
          <w:color w:val="2E2E2E" w:themeColor="accent2"/>
          <w:szCs w:val="26"/>
        </w:rPr>
      </w:pPr>
      <w:r w:rsidRPr="003958E4">
        <w:rPr>
          <w:rFonts w:asciiTheme="majorHAnsi" w:eastAsiaTheme="majorEastAsia" w:hAnsiTheme="majorHAnsi" w:cstheme="majorBidi"/>
          <w:b/>
          <w:color w:val="2E2E2E" w:themeColor="accent2"/>
          <w:szCs w:val="26"/>
        </w:rPr>
        <w:t>REST Warm Up</w:t>
      </w:r>
    </w:p>
    <w:p w:rsidR="00996826" w:rsidRPr="003958E4" w:rsidRDefault="00996826" w:rsidP="00996826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3958E4">
        <w:rPr>
          <w:rFonts w:asciiTheme="majorHAnsi" w:eastAsiaTheme="majorEastAsia" w:hAnsiTheme="majorHAnsi" w:cstheme="majorBidi"/>
          <w:color w:val="2E2E2E" w:themeColor="accent2"/>
          <w:szCs w:val="26"/>
        </w:rPr>
        <w:t>We start by reviewing the HTTP Verbs.</w:t>
      </w:r>
    </w:p>
    <w:p w:rsidR="00996826" w:rsidRPr="008B687B" w:rsidRDefault="00996826" w:rsidP="00996826">
      <w:pPr>
        <w:ind w:left="720"/>
        <w:rPr>
          <w:rFonts w:asciiTheme="majorHAnsi" w:eastAsiaTheme="majorEastAsia" w:hAnsiTheme="majorHAnsi" w:cstheme="majorBidi"/>
          <w:b/>
          <w:color w:val="2E2E2E" w:themeColor="accent2"/>
          <w:szCs w:val="26"/>
        </w:rPr>
      </w:pPr>
      <w:r w:rsidRPr="008B687B">
        <w:rPr>
          <w:rFonts w:asciiTheme="majorHAnsi" w:eastAsiaTheme="majorEastAsia" w:hAnsiTheme="majorHAnsi" w:cstheme="majorBidi"/>
          <w:b/>
          <w:color w:val="2E2E2E" w:themeColor="accent2"/>
          <w:szCs w:val="26"/>
        </w:rPr>
        <w:t>Introducing REST</w:t>
      </w:r>
    </w:p>
    <w:p w:rsidR="009C46ED" w:rsidRDefault="00996826" w:rsidP="00996826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3958E4">
        <w:rPr>
          <w:rFonts w:asciiTheme="majorHAnsi" w:eastAsiaTheme="majorEastAsia" w:hAnsiTheme="majorHAnsi" w:cstheme="majorBidi"/>
          <w:color w:val="2E2E2E" w:themeColor="accent2"/>
          <w:szCs w:val="26"/>
        </w:rPr>
        <w:t>What is REST? Is it a standard? We define REST using "4 core principles". In this chapter we explore the first two of these.</w:t>
      </w:r>
      <w:r w:rsidRPr="003958E4">
        <w:rPr>
          <w:rFonts w:asciiTheme="majorHAnsi" w:eastAsiaTheme="majorEastAsia" w:hAnsiTheme="majorHAnsi" w:cstheme="majorBidi"/>
          <w:color w:val="2E2E2E" w:themeColor="accent2"/>
          <w:szCs w:val="26"/>
        </w:rPr>
        <w:tab/>
      </w:r>
    </w:p>
    <w:p w:rsidR="00996826" w:rsidRPr="003958E4" w:rsidRDefault="00996826" w:rsidP="00996826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3958E4">
        <w:rPr>
          <w:rFonts w:asciiTheme="majorHAnsi" w:eastAsiaTheme="majorEastAsia" w:hAnsiTheme="majorHAnsi" w:cstheme="majorBidi"/>
          <w:color w:val="2E2E2E" w:themeColor="accent2"/>
          <w:szCs w:val="26"/>
        </w:rPr>
        <w:tab/>
      </w:r>
    </w:p>
    <w:p w:rsidR="00996826" w:rsidRPr="008B687B" w:rsidRDefault="00996826" w:rsidP="00996826">
      <w:pPr>
        <w:ind w:left="720"/>
        <w:rPr>
          <w:rFonts w:asciiTheme="majorHAnsi" w:eastAsiaTheme="majorEastAsia" w:hAnsiTheme="majorHAnsi" w:cstheme="majorBidi"/>
          <w:b/>
          <w:color w:val="2E2E2E" w:themeColor="accent2"/>
          <w:szCs w:val="26"/>
        </w:rPr>
      </w:pPr>
      <w:r w:rsidRPr="008B687B">
        <w:rPr>
          <w:rFonts w:asciiTheme="majorHAnsi" w:eastAsiaTheme="majorEastAsia" w:hAnsiTheme="majorHAnsi" w:cstheme="majorBidi"/>
          <w:b/>
          <w:color w:val="2E2E2E" w:themeColor="accent2"/>
          <w:szCs w:val="26"/>
        </w:rPr>
        <w:t>Representations and URIs</w:t>
      </w:r>
    </w:p>
    <w:p w:rsidR="00996826" w:rsidRPr="003958E4" w:rsidRDefault="00996826" w:rsidP="00996826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3958E4">
        <w:rPr>
          <w:rFonts w:asciiTheme="majorHAnsi" w:eastAsiaTheme="majorEastAsia" w:hAnsiTheme="majorHAnsi" w:cstheme="majorBidi"/>
          <w:color w:val="2E2E2E" w:themeColor="accent2"/>
          <w:szCs w:val="26"/>
        </w:rPr>
        <w:t>We'll start by building some REST representations and assigning them URIs.</w:t>
      </w:r>
    </w:p>
    <w:p w:rsidR="00996826" w:rsidRPr="008B687B" w:rsidRDefault="00996826" w:rsidP="00996826">
      <w:pPr>
        <w:ind w:left="720"/>
        <w:rPr>
          <w:rFonts w:asciiTheme="majorHAnsi" w:eastAsiaTheme="majorEastAsia" w:hAnsiTheme="majorHAnsi" w:cstheme="majorBidi"/>
          <w:b/>
          <w:color w:val="2E2E2E" w:themeColor="accent2"/>
          <w:szCs w:val="26"/>
        </w:rPr>
      </w:pPr>
      <w:r w:rsidRPr="008B687B">
        <w:rPr>
          <w:rFonts w:asciiTheme="majorHAnsi" w:eastAsiaTheme="majorEastAsia" w:hAnsiTheme="majorHAnsi" w:cstheme="majorBidi"/>
          <w:b/>
          <w:color w:val="2E2E2E" w:themeColor="accent2"/>
          <w:szCs w:val="26"/>
        </w:rPr>
        <w:t>Introduction To Spring Boot</w:t>
      </w:r>
    </w:p>
    <w:p w:rsidR="00996826" w:rsidRPr="003958E4" w:rsidRDefault="00996826" w:rsidP="00996826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3958E4">
        <w:rPr>
          <w:rFonts w:asciiTheme="majorHAnsi" w:eastAsiaTheme="majorEastAsia" w:hAnsiTheme="majorHAnsi" w:cstheme="majorBidi"/>
          <w:color w:val="2E2E2E" w:themeColor="accent2"/>
          <w:szCs w:val="26"/>
        </w:rPr>
        <w:t>What is Spring Boot? What's in the course?</w:t>
      </w:r>
    </w:p>
    <w:p w:rsidR="00996826" w:rsidRPr="008B687B" w:rsidRDefault="00996826" w:rsidP="00996826">
      <w:pPr>
        <w:ind w:left="720"/>
        <w:rPr>
          <w:rFonts w:asciiTheme="majorHAnsi" w:eastAsiaTheme="majorEastAsia" w:hAnsiTheme="majorHAnsi" w:cstheme="majorBidi"/>
          <w:b/>
          <w:color w:val="2E2E2E" w:themeColor="accent2"/>
          <w:szCs w:val="26"/>
        </w:rPr>
      </w:pPr>
      <w:r w:rsidRPr="008B687B">
        <w:rPr>
          <w:rFonts w:asciiTheme="majorHAnsi" w:eastAsiaTheme="majorEastAsia" w:hAnsiTheme="majorHAnsi" w:cstheme="majorBidi"/>
          <w:b/>
          <w:color w:val="2E2E2E" w:themeColor="accent2"/>
          <w:szCs w:val="26"/>
        </w:rPr>
        <w:t>Getting Started with Spring Boot</w:t>
      </w:r>
    </w:p>
    <w:p w:rsidR="00B002D1" w:rsidRDefault="00996826" w:rsidP="00B002D1">
      <w:pPr>
        <w:pStyle w:val="ListParagraph"/>
        <w:numPr>
          <w:ilvl w:val="2"/>
          <w:numId w:val="8"/>
        </w:numPr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3958E4">
        <w:rPr>
          <w:rFonts w:asciiTheme="majorHAnsi" w:eastAsiaTheme="majorEastAsia" w:hAnsiTheme="majorHAnsi" w:cstheme="majorBidi"/>
          <w:color w:val="2E2E2E" w:themeColor="accent2"/>
          <w:szCs w:val="26"/>
        </w:rPr>
        <w:t>Initializing your first project (with Initializr</w:t>
      </w:r>
      <w:r w:rsidR="009C46ED" w:rsidRPr="003958E4">
        <w:rPr>
          <w:rFonts w:asciiTheme="majorHAnsi" w:eastAsiaTheme="majorEastAsia" w:hAnsiTheme="majorHAnsi" w:cstheme="majorBidi"/>
          <w:color w:val="2E2E2E" w:themeColor="accent2"/>
          <w:szCs w:val="26"/>
        </w:rPr>
        <w:t>) and</w:t>
      </w:r>
      <w:r w:rsidRPr="003958E4">
        <w:rPr>
          <w:rFonts w:asciiTheme="majorHAnsi" w:eastAsiaTheme="majorEastAsia" w:hAnsiTheme="majorHAnsi" w:cstheme="majorBidi"/>
          <w:color w:val="2E2E2E" w:themeColor="accent2"/>
          <w:szCs w:val="26"/>
        </w:rPr>
        <w:t xml:space="preserve"> mounting the project in Eclipse.</w:t>
      </w:r>
    </w:p>
    <w:p w:rsidR="007A516C" w:rsidRPr="007A516C" w:rsidRDefault="007A516C" w:rsidP="007A516C">
      <w:pPr>
        <w:pStyle w:val="ListParagraph"/>
        <w:ind w:left="2160"/>
        <w:rPr>
          <w:rFonts w:asciiTheme="majorHAnsi" w:eastAsiaTheme="majorEastAsia" w:hAnsiTheme="majorHAnsi" w:cstheme="majorBidi"/>
          <w:b/>
          <w:color w:val="2E2E2E" w:themeColor="accent2"/>
          <w:szCs w:val="26"/>
        </w:rPr>
      </w:pPr>
    </w:p>
    <w:p w:rsidR="007A516C" w:rsidRDefault="007A516C" w:rsidP="007A516C">
      <w:pPr>
        <w:pStyle w:val="ListParagraph"/>
        <w:rPr>
          <w:rFonts w:asciiTheme="majorHAnsi" w:eastAsiaTheme="majorEastAsia" w:hAnsiTheme="majorHAnsi" w:cstheme="majorBidi"/>
          <w:b/>
          <w:color w:val="2E2E2E" w:themeColor="accent2"/>
          <w:szCs w:val="26"/>
        </w:rPr>
      </w:pPr>
      <w:r w:rsidRPr="007A516C">
        <w:rPr>
          <w:rFonts w:asciiTheme="majorHAnsi" w:eastAsiaTheme="majorEastAsia" w:hAnsiTheme="majorHAnsi" w:cstheme="majorBidi"/>
          <w:b/>
          <w:color w:val="2E2E2E" w:themeColor="accent2"/>
          <w:szCs w:val="26"/>
        </w:rPr>
        <w:t>REST Full API Testing</w:t>
      </w:r>
    </w:p>
    <w:p w:rsidR="007A516C" w:rsidRDefault="007A516C" w:rsidP="007A516C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7A516C">
        <w:rPr>
          <w:rFonts w:asciiTheme="majorHAnsi" w:eastAsiaTheme="majorEastAsia" w:hAnsiTheme="majorHAnsi" w:cstheme="majorBidi"/>
          <w:color w:val="2E2E2E" w:themeColor="accent2"/>
          <w:szCs w:val="26"/>
        </w:rPr>
        <w:t>POSTMAN</w:t>
      </w:r>
    </w:p>
    <w:p w:rsidR="007A516C" w:rsidRDefault="00346A32" w:rsidP="007A516C">
      <w:pPr>
        <w:pStyle w:val="ListParagraph"/>
        <w:ind w:left="2160"/>
        <w:rPr>
          <w:rFonts w:asciiTheme="majorHAnsi" w:eastAsiaTheme="majorEastAsia" w:hAnsiTheme="majorHAnsi" w:cstheme="majorBidi"/>
          <w:color w:val="2E2E2E" w:themeColor="accent2"/>
          <w:szCs w:val="26"/>
        </w:rPr>
      </w:pPr>
      <w:hyperlink r:id="rId11" w:history="1">
        <w:r w:rsidR="007A516C" w:rsidRPr="002B4CBB">
          <w:rPr>
            <w:rStyle w:val="Hyperlink"/>
            <w:rFonts w:asciiTheme="majorHAnsi" w:eastAsiaTheme="majorEastAsia" w:hAnsiTheme="majorHAnsi" w:cstheme="majorBidi"/>
            <w:szCs w:val="26"/>
          </w:rPr>
          <w:t>https://www.getpostman.com/</w:t>
        </w:r>
      </w:hyperlink>
    </w:p>
    <w:p w:rsidR="007A516C" w:rsidRDefault="007A516C" w:rsidP="007A516C">
      <w:pPr>
        <w:pStyle w:val="ListParagraph"/>
        <w:ind w:left="2160"/>
        <w:rPr>
          <w:rFonts w:asciiTheme="majorHAnsi" w:eastAsiaTheme="majorEastAsia" w:hAnsiTheme="majorHAnsi" w:cstheme="majorBidi"/>
          <w:color w:val="2E2E2E" w:themeColor="accent2"/>
          <w:szCs w:val="26"/>
        </w:rPr>
      </w:pPr>
    </w:p>
    <w:p w:rsidR="007A516C" w:rsidRDefault="007A516C" w:rsidP="007A516C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color w:val="2E2E2E" w:themeColor="accent2"/>
          <w:szCs w:val="26"/>
        </w:rPr>
      </w:pPr>
      <w:r>
        <w:rPr>
          <w:rFonts w:asciiTheme="majorHAnsi" w:eastAsiaTheme="majorEastAsia" w:hAnsiTheme="majorHAnsi" w:cstheme="majorBidi"/>
          <w:color w:val="2E2E2E" w:themeColor="accent2"/>
          <w:szCs w:val="26"/>
        </w:rPr>
        <w:t>SoapUI :</w:t>
      </w:r>
    </w:p>
    <w:p w:rsidR="007A516C" w:rsidRPr="007A516C" w:rsidRDefault="007A516C" w:rsidP="007A516C">
      <w:pPr>
        <w:ind w:left="1800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7A516C">
        <w:rPr>
          <w:rFonts w:asciiTheme="majorHAnsi" w:eastAsiaTheme="majorEastAsia" w:hAnsiTheme="majorHAnsi" w:cstheme="majorBidi"/>
          <w:color w:val="2E2E2E" w:themeColor="accent2"/>
          <w:szCs w:val="26"/>
        </w:rPr>
        <w:t xml:space="preserve"> </w:t>
      </w:r>
      <w:hyperlink r:id="rId12" w:history="1">
        <w:r w:rsidRPr="007A516C">
          <w:rPr>
            <w:rStyle w:val="Hyperlink"/>
            <w:rFonts w:asciiTheme="majorHAnsi" w:eastAsiaTheme="majorEastAsia" w:hAnsiTheme="majorHAnsi" w:cstheme="majorBidi"/>
            <w:szCs w:val="26"/>
          </w:rPr>
          <w:t>https://www.soapui.org/</w:t>
        </w:r>
      </w:hyperlink>
    </w:p>
    <w:p w:rsidR="007A516C" w:rsidRPr="007A516C" w:rsidRDefault="007A516C" w:rsidP="007A516C">
      <w:pPr>
        <w:pStyle w:val="ListParagraph"/>
        <w:ind w:left="2160"/>
        <w:rPr>
          <w:rFonts w:asciiTheme="majorHAnsi" w:eastAsiaTheme="majorEastAsia" w:hAnsiTheme="majorHAnsi" w:cstheme="majorBidi"/>
          <w:color w:val="2E2E2E" w:themeColor="accent2"/>
          <w:szCs w:val="26"/>
        </w:rPr>
      </w:pPr>
    </w:p>
    <w:p w:rsidR="007A516C" w:rsidRDefault="007A516C" w:rsidP="007A516C">
      <w:pPr>
        <w:pStyle w:val="ListParagraph"/>
        <w:rPr>
          <w:rFonts w:asciiTheme="majorHAnsi" w:eastAsiaTheme="majorEastAsia" w:hAnsiTheme="majorHAnsi" w:cstheme="majorBidi"/>
          <w:b/>
          <w:color w:val="2E2E2E" w:themeColor="accent2"/>
          <w:szCs w:val="26"/>
        </w:rPr>
      </w:pPr>
    </w:p>
    <w:p w:rsidR="007A516C" w:rsidRPr="007A516C" w:rsidRDefault="007A516C" w:rsidP="007A516C">
      <w:pPr>
        <w:pStyle w:val="ListParagraph"/>
        <w:rPr>
          <w:rFonts w:asciiTheme="majorHAnsi" w:eastAsiaTheme="majorEastAsia" w:hAnsiTheme="majorHAnsi" w:cstheme="majorBidi"/>
          <w:b/>
          <w:color w:val="2E2E2E" w:themeColor="accent2"/>
          <w:szCs w:val="26"/>
        </w:rPr>
      </w:pPr>
    </w:p>
    <w:p w:rsidR="00C57F3A" w:rsidRPr="007A516C" w:rsidRDefault="00C57F3A" w:rsidP="00C57F3A">
      <w:pPr>
        <w:pStyle w:val="ListParagraph"/>
        <w:ind w:left="2160"/>
        <w:rPr>
          <w:rFonts w:asciiTheme="majorHAnsi" w:eastAsiaTheme="majorEastAsia" w:hAnsiTheme="majorHAnsi" w:cstheme="majorBidi"/>
          <w:b/>
          <w:color w:val="2E2E2E" w:themeColor="accent2"/>
          <w:szCs w:val="26"/>
        </w:rPr>
      </w:pPr>
    </w:p>
    <w:p w:rsidR="00C57F3A" w:rsidRDefault="00C57F3A" w:rsidP="00C57F3A">
      <w:pPr>
        <w:pStyle w:val="ListParagraph"/>
        <w:ind w:left="2160"/>
        <w:rPr>
          <w:rFonts w:asciiTheme="majorHAnsi" w:eastAsiaTheme="majorEastAsia" w:hAnsiTheme="majorHAnsi" w:cstheme="majorBidi"/>
          <w:color w:val="2E2E2E" w:themeColor="accent2"/>
          <w:szCs w:val="26"/>
        </w:rPr>
      </w:pPr>
    </w:p>
    <w:p w:rsidR="00C57F3A" w:rsidRDefault="00C57F3A" w:rsidP="00C57F3A">
      <w:pPr>
        <w:pStyle w:val="ListParagraph"/>
        <w:ind w:left="2160"/>
        <w:rPr>
          <w:rFonts w:asciiTheme="majorHAnsi" w:eastAsiaTheme="majorEastAsia" w:hAnsiTheme="majorHAnsi" w:cstheme="majorBidi"/>
          <w:color w:val="2E2E2E" w:themeColor="accent2"/>
          <w:szCs w:val="26"/>
        </w:rPr>
      </w:pPr>
    </w:p>
    <w:p w:rsidR="00C57F3A" w:rsidRDefault="00C57F3A" w:rsidP="00C57F3A">
      <w:pPr>
        <w:pStyle w:val="ListParagraph"/>
        <w:ind w:left="2160"/>
        <w:rPr>
          <w:rFonts w:asciiTheme="majorHAnsi" w:eastAsiaTheme="majorEastAsia" w:hAnsiTheme="majorHAnsi" w:cstheme="majorBidi"/>
          <w:color w:val="2E2E2E" w:themeColor="accent2"/>
          <w:szCs w:val="26"/>
        </w:rPr>
      </w:pPr>
    </w:p>
    <w:p w:rsidR="00C57F3A" w:rsidRDefault="00C57F3A" w:rsidP="00C57F3A">
      <w:pPr>
        <w:pStyle w:val="ListParagraph"/>
        <w:ind w:left="2160"/>
        <w:rPr>
          <w:rFonts w:asciiTheme="majorHAnsi" w:eastAsiaTheme="majorEastAsia" w:hAnsiTheme="majorHAnsi" w:cstheme="majorBidi"/>
          <w:color w:val="2E2E2E" w:themeColor="accent2"/>
          <w:szCs w:val="26"/>
        </w:rPr>
      </w:pPr>
    </w:p>
    <w:p w:rsidR="00C57F3A" w:rsidRPr="008A3044" w:rsidRDefault="00C57F3A" w:rsidP="008A3044">
      <w:pPr>
        <w:ind w:left="0"/>
        <w:rPr>
          <w:rFonts w:asciiTheme="majorHAnsi" w:eastAsiaTheme="majorEastAsia" w:hAnsiTheme="majorHAnsi" w:cstheme="majorBidi"/>
          <w:color w:val="2E2E2E" w:themeColor="accent2"/>
          <w:szCs w:val="26"/>
        </w:rPr>
      </w:pPr>
    </w:p>
    <w:p w:rsidR="00B002D1" w:rsidRDefault="00B002D1" w:rsidP="00B002D1">
      <w:pPr>
        <w:pStyle w:val="Heading1"/>
      </w:pPr>
      <w:r>
        <w:lastRenderedPageBreak/>
        <w:t>Week</w:t>
      </w:r>
    </w:p>
    <w:p w:rsidR="00B002D1" w:rsidRPr="008B687B" w:rsidRDefault="00B002D1" w:rsidP="00B002D1">
      <w:pPr>
        <w:pStyle w:val="Heading2"/>
        <w:numPr>
          <w:ilvl w:val="0"/>
          <w:numId w:val="0"/>
        </w:numPr>
        <w:pBdr>
          <w:bottom w:val="single" w:sz="6" w:space="4" w:color="EAECEF"/>
        </w:pBdr>
        <w:spacing w:after="240"/>
        <w:rPr>
          <w:rFonts w:ascii="Segoe UI" w:hAnsi="Segoe UI" w:cs="Segoe UI"/>
          <w:b/>
          <w:color w:val="24292E"/>
        </w:rPr>
      </w:pPr>
      <w:r>
        <w:rPr>
          <w:rFonts w:ascii="Segoe UI" w:hAnsi="Segoe UI" w:cs="Segoe UI"/>
          <w:b/>
          <w:color w:val="24292E"/>
        </w:rPr>
        <w:t xml:space="preserve">Spring </w:t>
      </w:r>
      <w:r w:rsidRPr="008B687B">
        <w:rPr>
          <w:rFonts w:ascii="Segoe UI" w:hAnsi="Segoe UI" w:cs="Segoe UI"/>
          <w:b/>
          <w:color w:val="24292E"/>
        </w:rPr>
        <w:t>JDBC and JPA (Hibernate)</w:t>
      </w:r>
    </w:p>
    <w:p w:rsidR="00B002D1" w:rsidRPr="00563209" w:rsidRDefault="00B002D1" w:rsidP="00B002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563209">
        <w:rPr>
          <w:rFonts w:asciiTheme="majorHAnsi" w:eastAsiaTheme="majorEastAsia" w:hAnsiTheme="majorHAnsi" w:cstheme="majorBidi"/>
          <w:color w:val="2E2E2E" w:themeColor="accent2"/>
          <w:szCs w:val="26"/>
        </w:rPr>
        <w:t xml:space="preserve">Step 01 - Setting up a project with JDBC, JPA, H2 and Web Dependencies </w:t>
      </w:r>
    </w:p>
    <w:p w:rsidR="00B002D1" w:rsidRPr="00563209" w:rsidRDefault="00B002D1" w:rsidP="00B002D1">
      <w:pPr>
        <w:numPr>
          <w:ilvl w:val="0"/>
          <w:numId w:val="8"/>
        </w:numPr>
        <w:spacing w:before="60" w:after="100" w:afterAutospacing="1" w:line="240" w:lineRule="auto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563209">
        <w:rPr>
          <w:rFonts w:asciiTheme="majorHAnsi" w:eastAsiaTheme="majorEastAsia" w:hAnsiTheme="majorHAnsi" w:cstheme="majorBidi"/>
          <w:color w:val="2E2E2E" w:themeColor="accent2"/>
          <w:szCs w:val="26"/>
        </w:rPr>
        <w:t>Step 02 - Launching up H2 Console</w:t>
      </w:r>
    </w:p>
    <w:p w:rsidR="00B002D1" w:rsidRPr="00563209" w:rsidRDefault="00B002D1" w:rsidP="00B002D1">
      <w:pPr>
        <w:numPr>
          <w:ilvl w:val="0"/>
          <w:numId w:val="8"/>
        </w:numPr>
        <w:spacing w:before="60" w:after="100" w:afterAutospacing="1" w:line="240" w:lineRule="auto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563209">
        <w:rPr>
          <w:rFonts w:asciiTheme="majorHAnsi" w:eastAsiaTheme="majorEastAsia" w:hAnsiTheme="majorHAnsi" w:cstheme="majorBidi"/>
          <w:color w:val="2E2E2E" w:themeColor="accent2"/>
          <w:szCs w:val="26"/>
        </w:rPr>
        <w:t>Step 03 - Creating a Database Table in H2</w:t>
      </w:r>
    </w:p>
    <w:p w:rsidR="00B002D1" w:rsidRPr="00563209" w:rsidRDefault="00B002D1" w:rsidP="00B002D1">
      <w:pPr>
        <w:numPr>
          <w:ilvl w:val="0"/>
          <w:numId w:val="8"/>
        </w:numPr>
        <w:spacing w:before="60" w:after="100" w:afterAutospacing="1" w:line="240" w:lineRule="auto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563209">
        <w:rPr>
          <w:rFonts w:asciiTheme="majorHAnsi" w:eastAsiaTheme="majorEastAsia" w:hAnsiTheme="majorHAnsi" w:cstheme="majorBidi"/>
          <w:color w:val="2E2E2E" w:themeColor="accent2"/>
          <w:szCs w:val="26"/>
        </w:rPr>
        <w:t>Step 04 - Populate data into Person Table</w:t>
      </w:r>
    </w:p>
    <w:p w:rsidR="00B002D1" w:rsidRPr="00563209" w:rsidRDefault="00B002D1" w:rsidP="00B002D1">
      <w:pPr>
        <w:numPr>
          <w:ilvl w:val="0"/>
          <w:numId w:val="8"/>
        </w:numPr>
        <w:spacing w:before="60" w:after="100" w:afterAutospacing="1" w:line="240" w:lineRule="auto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563209">
        <w:rPr>
          <w:rFonts w:asciiTheme="majorHAnsi" w:eastAsiaTheme="majorEastAsia" w:hAnsiTheme="majorHAnsi" w:cstheme="majorBidi"/>
          <w:color w:val="2E2E2E" w:themeColor="accent2"/>
          <w:szCs w:val="26"/>
        </w:rPr>
        <w:t>Step 05 - Implement findAll persons Spring JDBC Query Method</w:t>
      </w:r>
    </w:p>
    <w:p w:rsidR="00B002D1" w:rsidRPr="00563209" w:rsidRDefault="00B002D1" w:rsidP="00B002D1">
      <w:pPr>
        <w:numPr>
          <w:ilvl w:val="0"/>
          <w:numId w:val="8"/>
        </w:numPr>
        <w:spacing w:before="60" w:after="100" w:afterAutospacing="1" w:line="240" w:lineRule="auto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563209">
        <w:rPr>
          <w:rFonts w:asciiTheme="majorHAnsi" w:eastAsiaTheme="majorEastAsia" w:hAnsiTheme="majorHAnsi" w:cstheme="majorBidi"/>
          <w:color w:val="2E2E2E" w:themeColor="accent2"/>
          <w:szCs w:val="26"/>
        </w:rPr>
        <w:t>Step 06 - Execute the findAll method using CommandLineRunner</w:t>
      </w:r>
    </w:p>
    <w:p w:rsidR="00B002D1" w:rsidRPr="00563209" w:rsidRDefault="00B002D1" w:rsidP="00B002D1">
      <w:pPr>
        <w:numPr>
          <w:ilvl w:val="0"/>
          <w:numId w:val="8"/>
        </w:numPr>
        <w:spacing w:before="60" w:after="100" w:afterAutospacing="1" w:line="240" w:lineRule="auto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563209">
        <w:rPr>
          <w:rFonts w:asciiTheme="majorHAnsi" w:eastAsiaTheme="majorEastAsia" w:hAnsiTheme="majorHAnsi" w:cstheme="majorBidi"/>
          <w:color w:val="2E2E2E" w:themeColor="accent2"/>
          <w:szCs w:val="26"/>
        </w:rPr>
        <w:t>Step 07 - A Quick Review - JDBC vs Spring JDBC</w:t>
      </w:r>
    </w:p>
    <w:p w:rsidR="00B002D1" w:rsidRPr="00563209" w:rsidRDefault="00B002D1" w:rsidP="00B002D1">
      <w:pPr>
        <w:numPr>
          <w:ilvl w:val="0"/>
          <w:numId w:val="8"/>
        </w:numPr>
        <w:spacing w:before="60" w:after="100" w:afterAutospacing="1" w:line="240" w:lineRule="auto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563209">
        <w:rPr>
          <w:rFonts w:asciiTheme="majorHAnsi" w:eastAsiaTheme="majorEastAsia" w:hAnsiTheme="majorHAnsi" w:cstheme="majorBidi"/>
          <w:color w:val="2E2E2E" w:themeColor="accent2"/>
          <w:szCs w:val="26"/>
        </w:rPr>
        <w:t>Step 08 - Whats in the background? Understanding Spring Boot Auto configuration</w:t>
      </w:r>
    </w:p>
    <w:p w:rsidR="00B002D1" w:rsidRPr="00563209" w:rsidRDefault="00B002D1" w:rsidP="00B002D1">
      <w:pPr>
        <w:numPr>
          <w:ilvl w:val="0"/>
          <w:numId w:val="8"/>
        </w:numPr>
        <w:spacing w:before="60" w:after="100" w:afterAutospacing="1" w:line="240" w:lineRule="auto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563209">
        <w:rPr>
          <w:rFonts w:asciiTheme="majorHAnsi" w:eastAsiaTheme="majorEastAsia" w:hAnsiTheme="majorHAnsi" w:cstheme="majorBidi"/>
          <w:color w:val="2E2E2E" w:themeColor="accent2"/>
          <w:szCs w:val="26"/>
        </w:rPr>
        <w:t>Step 09 - Implementing findById Spring JDBC Query Method</w:t>
      </w:r>
    </w:p>
    <w:p w:rsidR="00B002D1" w:rsidRPr="00563209" w:rsidRDefault="00B002D1" w:rsidP="00B002D1">
      <w:pPr>
        <w:numPr>
          <w:ilvl w:val="0"/>
          <w:numId w:val="8"/>
        </w:numPr>
        <w:spacing w:before="60" w:after="100" w:afterAutospacing="1" w:line="240" w:lineRule="auto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563209">
        <w:rPr>
          <w:rFonts w:asciiTheme="majorHAnsi" w:eastAsiaTheme="majorEastAsia" w:hAnsiTheme="majorHAnsi" w:cstheme="majorBidi"/>
          <w:color w:val="2E2E2E" w:themeColor="accent2"/>
          <w:szCs w:val="26"/>
        </w:rPr>
        <w:t>Step 10 - Implementing deleteById Spring JDBC Update Method</w:t>
      </w:r>
    </w:p>
    <w:p w:rsidR="00B002D1" w:rsidRPr="00563209" w:rsidRDefault="00B002D1" w:rsidP="00B002D1">
      <w:pPr>
        <w:numPr>
          <w:ilvl w:val="0"/>
          <w:numId w:val="8"/>
        </w:numPr>
        <w:spacing w:before="60" w:after="100" w:afterAutospacing="1" w:line="240" w:lineRule="auto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563209">
        <w:rPr>
          <w:rFonts w:asciiTheme="majorHAnsi" w:eastAsiaTheme="majorEastAsia" w:hAnsiTheme="majorHAnsi" w:cstheme="majorBidi"/>
          <w:color w:val="2E2E2E" w:themeColor="accent2"/>
          <w:szCs w:val="26"/>
        </w:rPr>
        <w:t>Step 11 - Implementing insert and update Spring JDBC Update Methods</w:t>
      </w:r>
    </w:p>
    <w:p w:rsidR="00B002D1" w:rsidRPr="00563209" w:rsidRDefault="00B002D1" w:rsidP="00B002D1">
      <w:pPr>
        <w:numPr>
          <w:ilvl w:val="0"/>
          <w:numId w:val="8"/>
        </w:numPr>
        <w:spacing w:before="60" w:after="100" w:afterAutospacing="1" w:line="240" w:lineRule="auto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563209">
        <w:rPr>
          <w:rFonts w:asciiTheme="majorHAnsi" w:eastAsiaTheme="majorEastAsia" w:hAnsiTheme="majorHAnsi" w:cstheme="majorBidi"/>
          <w:color w:val="2E2E2E" w:themeColor="accent2"/>
          <w:szCs w:val="26"/>
        </w:rPr>
        <w:t>Step 12 - Creating a custom Spring JDBC RowMapper</w:t>
      </w:r>
    </w:p>
    <w:p w:rsidR="00B002D1" w:rsidRPr="00563209" w:rsidRDefault="00B002D1" w:rsidP="00B002D1">
      <w:pPr>
        <w:numPr>
          <w:ilvl w:val="0"/>
          <w:numId w:val="8"/>
        </w:numPr>
        <w:spacing w:before="60" w:after="100" w:afterAutospacing="1" w:line="240" w:lineRule="auto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563209">
        <w:rPr>
          <w:rFonts w:asciiTheme="majorHAnsi" w:eastAsiaTheme="majorEastAsia" w:hAnsiTheme="majorHAnsi" w:cstheme="majorBidi"/>
          <w:color w:val="2E2E2E" w:themeColor="accent2"/>
          <w:szCs w:val="26"/>
        </w:rPr>
        <w:t>Step 13 - Quick introduction to JPA</w:t>
      </w:r>
    </w:p>
    <w:p w:rsidR="00B002D1" w:rsidRPr="00563209" w:rsidRDefault="00B002D1" w:rsidP="00B002D1">
      <w:pPr>
        <w:numPr>
          <w:ilvl w:val="0"/>
          <w:numId w:val="8"/>
        </w:numPr>
        <w:spacing w:before="60" w:after="100" w:afterAutospacing="1" w:line="240" w:lineRule="auto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563209">
        <w:rPr>
          <w:rFonts w:asciiTheme="majorHAnsi" w:eastAsiaTheme="majorEastAsia" w:hAnsiTheme="majorHAnsi" w:cstheme="majorBidi"/>
          <w:color w:val="2E2E2E" w:themeColor="accent2"/>
          <w:szCs w:val="26"/>
        </w:rPr>
        <w:t>Step 14 - Defining Person Entity</w:t>
      </w:r>
    </w:p>
    <w:p w:rsidR="00B002D1" w:rsidRPr="00563209" w:rsidRDefault="00B002D1" w:rsidP="00B002D1">
      <w:pPr>
        <w:numPr>
          <w:ilvl w:val="0"/>
          <w:numId w:val="8"/>
        </w:numPr>
        <w:spacing w:before="60" w:after="100" w:afterAutospacing="1" w:line="240" w:lineRule="auto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563209">
        <w:rPr>
          <w:rFonts w:asciiTheme="majorHAnsi" w:eastAsiaTheme="majorEastAsia" w:hAnsiTheme="majorHAnsi" w:cstheme="majorBidi"/>
          <w:color w:val="2E2E2E" w:themeColor="accent2"/>
          <w:szCs w:val="26"/>
        </w:rPr>
        <w:t>Step 15 - Implementing findById JPA Repository Method</w:t>
      </w:r>
    </w:p>
    <w:p w:rsidR="00B002D1" w:rsidRPr="00563209" w:rsidRDefault="00B002D1" w:rsidP="00B002D1">
      <w:pPr>
        <w:numPr>
          <w:ilvl w:val="0"/>
          <w:numId w:val="8"/>
        </w:numPr>
        <w:spacing w:before="60" w:after="100" w:afterAutospacing="1" w:line="240" w:lineRule="auto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563209">
        <w:rPr>
          <w:rFonts w:asciiTheme="majorHAnsi" w:eastAsiaTheme="majorEastAsia" w:hAnsiTheme="majorHAnsi" w:cstheme="majorBidi"/>
          <w:color w:val="2E2E2E" w:themeColor="accent2"/>
          <w:szCs w:val="26"/>
        </w:rPr>
        <w:t>Step 16 - Implementing insert and update JPA Repository Methods</w:t>
      </w:r>
    </w:p>
    <w:p w:rsidR="00B002D1" w:rsidRPr="00563209" w:rsidRDefault="00B002D1" w:rsidP="00B002D1">
      <w:pPr>
        <w:numPr>
          <w:ilvl w:val="0"/>
          <w:numId w:val="8"/>
        </w:numPr>
        <w:spacing w:before="60" w:after="100" w:afterAutospacing="1" w:line="240" w:lineRule="auto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563209">
        <w:rPr>
          <w:rFonts w:asciiTheme="majorHAnsi" w:eastAsiaTheme="majorEastAsia" w:hAnsiTheme="majorHAnsi" w:cstheme="majorBidi"/>
          <w:color w:val="2E2E2E" w:themeColor="accent2"/>
          <w:szCs w:val="26"/>
        </w:rPr>
        <w:t>Step 17 - Implementing deleteById JPA Repository Method</w:t>
      </w:r>
    </w:p>
    <w:p w:rsidR="00B002D1" w:rsidRPr="00563209" w:rsidRDefault="00B002D1" w:rsidP="00B002D1">
      <w:pPr>
        <w:numPr>
          <w:ilvl w:val="0"/>
          <w:numId w:val="8"/>
        </w:numPr>
        <w:spacing w:before="60" w:after="100" w:afterAutospacing="1" w:line="240" w:lineRule="auto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563209">
        <w:rPr>
          <w:rFonts w:asciiTheme="majorHAnsi" w:eastAsiaTheme="majorEastAsia" w:hAnsiTheme="majorHAnsi" w:cstheme="majorBidi"/>
          <w:color w:val="2E2E2E" w:themeColor="accent2"/>
          <w:szCs w:val="26"/>
        </w:rPr>
        <w:t>Step 18 - Implementing findAll using JPQL Named Query</w:t>
      </w:r>
    </w:p>
    <w:p w:rsidR="00B002D1" w:rsidRPr="00563209" w:rsidRDefault="00B002D1" w:rsidP="00B002D1">
      <w:pPr>
        <w:numPr>
          <w:ilvl w:val="0"/>
          <w:numId w:val="8"/>
        </w:numPr>
        <w:spacing w:before="60" w:after="100" w:afterAutospacing="1" w:line="240" w:lineRule="auto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563209">
        <w:rPr>
          <w:rFonts w:asciiTheme="majorHAnsi" w:eastAsiaTheme="majorEastAsia" w:hAnsiTheme="majorHAnsi" w:cstheme="majorBidi"/>
          <w:color w:val="2E2E2E" w:themeColor="accent2"/>
          <w:szCs w:val="26"/>
        </w:rPr>
        <w:t>Step 19 - Introduction to Spring Data JPA</w:t>
      </w:r>
    </w:p>
    <w:p w:rsidR="00B002D1" w:rsidRDefault="00B002D1" w:rsidP="00B002D1">
      <w:pPr>
        <w:numPr>
          <w:ilvl w:val="0"/>
          <w:numId w:val="8"/>
        </w:numPr>
        <w:spacing w:before="60" w:after="100" w:afterAutospacing="1" w:line="240" w:lineRule="auto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563209">
        <w:rPr>
          <w:rFonts w:asciiTheme="majorHAnsi" w:eastAsiaTheme="majorEastAsia" w:hAnsiTheme="majorHAnsi" w:cstheme="majorBidi"/>
          <w:color w:val="2E2E2E" w:themeColor="accent2"/>
          <w:szCs w:val="26"/>
        </w:rPr>
        <w:t>Step 20 - Connecting to Other Databases</w:t>
      </w:r>
    </w:p>
    <w:p w:rsidR="00B002D1" w:rsidRDefault="00B002D1" w:rsidP="00B002D1">
      <w:pPr>
        <w:pStyle w:val="Heading1"/>
        <w:numPr>
          <w:ilvl w:val="0"/>
          <w:numId w:val="0"/>
        </w:numPr>
        <w:ind w:left="360" w:hanging="360"/>
      </w:pPr>
    </w:p>
    <w:p w:rsidR="00B002D1" w:rsidRPr="00B002D1" w:rsidRDefault="00B002D1" w:rsidP="00B002D1">
      <w:pPr>
        <w:spacing w:before="60" w:after="100" w:afterAutospacing="1" w:line="240" w:lineRule="auto"/>
        <w:rPr>
          <w:rFonts w:asciiTheme="majorHAnsi" w:eastAsiaTheme="majorEastAsia" w:hAnsiTheme="majorHAnsi" w:cstheme="majorBidi"/>
          <w:color w:val="2E2E2E" w:themeColor="accent2"/>
          <w:szCs w:val="26"/>
        </w:rPr>
      </w:pPr>
    </w:p>
    <w:p w:rsidR="008B687B" w:rsidRDefault="008B687B" w:rsidP="008B687B">
      <w:pPr>
        <w:spacing w:before="60" w:after="100" w:afterAutospacing="1" w:line="240" w:lineRule="auto"/>
        <w:ind w:left="720"/>
        <w:rPr>
          <w:rFonts w:ascii="Segoe UI" w:hAnsi="Segoe UI" w:cs="Segoe UI"/>
          <w:color w:val="24292E"/>
        </w:rPr>
      </w:pPr>
    </w:p>
    <w:p w:rsidR="009C46ED" w:rsidRDefault="009C46ED" w:rsidP="008B687B">
      <w:pPr>
        <w:spacing w:before="60" w:after="100" w:afterAutospacing="1" w:line="240" w:lineRule="auto"/>
        <w:ind w:left="720"/>
        <w:rPr>
          <w:rFonts w:ascii="Segoe UI" w:hAnsi="Segoe UI" w:cs="Segoe UI"/>
          <w:color w:val="24292E"/>
        </w:rPr>
      </w:pPr>
    </w:p>
    <w:p w:rsidR="009C46ED" w:rsidRDefault="009C46ED" w:rsidP="008B687B">
      <w:pPr>
        <w:spacing w:before="60" w:after="100" w:afterAutospacing="1" w:line="240" w:lineRule="auto"/>
        <w:ind w:left="720"/>
        <w:rPr>
          <w:rFonts w:ascii="Segoe UI" w:hAnsi="Segoe UI" w:cs="Segoe UI"/>
          <w:color w:val="24292E"/>
        </w:rPr>
      </w:pPr>
    </w:p>
    <w:p w:rsidR="009C46ED" w:rsidRDefault="009C46ED" w:rsidP="008B687B">
      <w:pPr>
        <w:spacing w:before="60" w:after="100" w:afterAutospacing="1" w:line="240" w:lineRule="auto"/>
        <w:ind w:left="720"/>
        <w:rPr>
          <w:rFonts w:ascii="Segoe UI" w:hAnsi="Segoe UI" w:cs="Segoe UI"/>
          <w:color w:val="24292E"/>
        </w:rPr>
      </w:pPr>
    </w:p>
    <w:p w:rsidR="009C46ED" w:rsidRDefault="009C46ED" w:rsidP="008B687B">
      <w:pPr>
        <w:spacing w:before="60" w:after="100" w:afterAutospacing="1" w:line="240" w:lineRule="auto"/>
        <w:ind w:left="720"/>
        <w:rPr>
          <w:rFonts w:ascii="Segoe UI" w:hAnsi="Segoe UI" w:cs="Segoe UI"/>
          <w:color w:val="24292E"/>
        </w:rPr>
      </w:pPr>
    </w:p>
    <w:p w:rsidR="00C57F3A" w:rsidRDefault="00C57F3A" w:rsidP="00C57F3A">
      <w:pPr>
        <w:spacing w:before="60" w:after="100" w:afterAutospacing="1" w:line="240" w:lineRule="auto"/>
        <w:ind w:left="0"/>
        <w:rPr>
          <w:rFonts w:ascii="Segoe UI" w:hAnsi="Segoe UI" w:cs="Segoe UI"/>
          <w:color w:val="24292E"/>
        </w:rPr>
      </w:pPr>
    </w:p>
    <w:p w:rsidR="00EB7678" w:rsidRDefault="00EB7678" w:rsidP="00C57F3A">
      <w:pPr>
        <w:spacing w:before="60" w:after="100" w:afterAutospacing="1" w:line="240" w:lineRule="auto"/>
        <w:ind w:left="0"/>
        <w:rPr>
          <w:rFonts w:ascii="Segoe UI" w:hAnsi="Segoe UI" w:cs="Segoe UI"/>
          <w:color w:val="24292E"/>
        </w:rPr>
      </w:pPr>
    </w:p>
    <w:p w:rsidR="00B82FB8" w:rsidRDefault="00D25487" w:rsidP="00B82FB8">
      <w:pPr>
        <w:pStyle w:val="Heading1"/>
      </w:pPr>
      <w:r>
        <w:lastRenderedPageBreak/>
        <w:t>Week</w:t>
      </w:r>
    </w:p>
    <w:p w:rsidR="00B6798F" w:rsidRPr="00B82FB8" w:rsidRDefault="00B6798F" w:rsidP="00B6798F">
      <w:pPr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B82FB8">
        <w:rPr>
          <w:rFonts w:asciiTheme="majorHAnsi" w:eastAsiaTheme="majorEastAsia" w:hAnsiTheme="majorHAnsi" w:cstheme="majorBidi"/>
          <w:color w:val="2E2E2E" w:themeColor="accent2"/>
          <w:szCs w:val="26"/>
        </w:rPr>
        <w:t xml:space="preserve">1 Overview of AngularJS </w:t>
      </w:r>
    </w:p>
    <w:p w:rsidR="00B6798F" w:rsidRPr="00B82FB8" w:rsidRDefault="00B6798F" w:rsidP="00B6798F">
      <w:pPr>
        <w:ind w:left="720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B82FB8">
        <w:rPr>
          <w:rFonts w:asciiTheme="majorHAnsi" w:eastAsiaTheme="majorEastAsia" w:hAnsiTheme="majorHAnsi" w:cstheme="majorBidi"/>
          <w:color w:val="2E2E2E" w:themeColor="accent2"/>
          <w:szCs w:val="26"/>
        </w:rPr>
        <w:t>1.1 AngularJS architecture overview</w:t>
      </w:r>
    </w:p>
    <w:p w:rsidR="00B6798F" w:rsidRPr="00B82FB8" w:rsidRDefault="00B6798F" w:rsidP="00B6798F">
      <w:pPr>
        <w:ind w:left="720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B82FB8">
        <w:rPr>
          <w:rFonts w:asciiTheme="majorHAnsi" w:eastAsiaTheme="majorEastAsia" w:hAnsiTheme="majorHAnsi" w:cstheme="majorBidi"/>
          <w:color w:val="2E2E2E" w:themeColor="accent2"/>
          <w:szCs w:val="26"/>
        </w:rPr>
        <w:t>1.2 Using Karma</w:t>
      </w:r>
    </w:p>
    <w:p w:rsidR="00B6798F" w:rsidRPr="00B82FB8" w:rsidRDefault="00B6798F" w:rsidP="00B6798F">
      <w:pPr>
        <w:ind w:left="720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B82FB8">
        <w:rPr>
          <w:rFonts w:asciiTheme="majorHAnsi" w:eastAsiaTheme="majorEastAsia" w:hAnsiTheme="majorHAnsi" w:cstheme="majorBidi"/>
          <w:color w:val="2E2E2E" w:themeColor="accent2"/>
          <w:szCs w:val="26"/>
        </w:rPr>
        <w:t>1.3 Get Setup</w:t>
      </w:r>
    </w:p>
    <w:p w:rsidR="00B6798F" w:rsidRPr="00B82FB8" w:rsidRDefault="00B6798F" w:rsidP="00B6798F">
      <w:pPr>
        <w:ind w:left="720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B82FB8">
        <w:rPr>
          <w:rFonts w:asciiTheme="majorHAnsi" w:eastAsiaTheme="majorEastAsia" w:hAnsiTheme="majorHAnsi" w:cstheme="majorBidi"/>
          <w:color w:val="2E2E2E" w:themeColor="accent2"/>
          <w:szCs w:val="26"/>
        </w:rPr>
        <w:t>1.4 Angular Seed Tour</w:t>
      </w:r>
    </w:p>
    <w:p w:rsidR="00B6798F" w:rsidRPr="00B82FB8" w:rsidRDefault="00B6798F" w:rsidP="00B6798F">
      <w:pPr>
        <w:ind w:left="720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B82FB8">
        <w:rPr>
          <w:rFonts w:asciiTheme="majorHAnsi" w:eastAsiaTheme="majorEastAsia" w:hAnsiTheme="majorHAnsi" w:cstheme="majorBidi"/>
          <w:color w:val="2E2E2E" w:themeColor="accent2"/>
          <w:szCs w:val="26"/>
        </w:rPr>
        <w:t>1.5 Build: Hello World</w:t>
      </w:r>
    </w:p>
    <w:p w:rsidR="00B6798F" w:rsidRPr="00B82FB8" w:rsidRDefault="00B6798F" w:rsidP="00B6798F">
      <w:pPr>
        <w:ind w:left="1440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B82FB8">
        <w:rPr>
          <w:rFonts w:asciiTheme="majorHAnsi" w:eastAsiaTheme="majorEastAsia" w:hAnsiTheme="majorHAnsi" w:cstheme="majorBidi"/>
          <w:color w:val="2E2E2E" w:themeColor="accent2"/>
          <w:szCs w:val="26"/>
        </w:rPr>
        <w:t>Bind tweet to input</w:t>
      </w:r>
    </w:p>
    <w:p w:rsidR="00B6798F" w:rsidRPr="00B82FB8" w:rsidRDefault="00B6798F" w:rsidP="00B6798F">
      <w:pPr>
        <w:ind w:left="1440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B82FB8">
        <w:rPr>
          <w:rFonts w:asciiTheme="majorHAnsi" w:eastAsiaTheme="majorEastAsia" w:hAnsiTheme="majorHAnsi" w:cstheme="majorBidi"/>
          <w:color w:val="2E2E2E" w:themeColor="accent2"/>
          <w:szCs w:val="26"/>
        </w:rPr>
        <w:t>Disable button, if tweet is empty</w:t>
      </w:r>
    </w:p>
    <w:p w:rsidR="00B6798F" w:rsidRPr="00B82FB8" w:rsidRDefault="00B6798F" w:rsidP="00B6798F">
      <w:pPr>
        <w:ind w:left="1440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B82FB8">
        <w:rPr>
          <w:rFonts w:asciiTheme="majorHAnsi" w:eastAsiaTheme="majorEastAsia" w:hAnsiTheme="majorHAnsi" w:cstheme="majorBidi"/>
          <w:color w:val="2E2E2E" w:themeColor="accent2"/>
          <w:szCs w:val="26"/>
        </w:rPr>
        <w:t>Character count binding</w:t>
      </w:r>
    </w:p>
    <w:p w:rsidR="00B6798F" w:rsidRPr="00B82FB8" w:rsidRDefault="00B6798F" w:rsidP="00B6798F">
      <w:pPr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B82FB8">
        <w:rPr>
          <w:rFonts w:asciiTheme="majorHAnsi" w:eastAsiaTheme="majorEastAsia" w:hAnsiTheme="majorHAnsi" w:cstheme="majorBidi"/>
          <w:color w:val="2E2E2E" w:themeColor="accent2"/>
          <w:szCs w:val="26"/>
        </w:rPr>
        <w:t xml:space="preserve">2 Data Binding </w:t>
      </w:r>
    </w:p>
    <w:p w:rsidR="00B6798F" w:rsidRPr="00B82FB8" w:rsidRDefault="00B6798F" w:rsidP="00B6798F">
      <w:pPr>
        <w:ind w:left="720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B82FB8">
        <w:rPr>
          <w:rFonts w:asciiTheme="majorHAnsi" w:eastAsiaTheme="majorEastAsia" w:hAnsiTheme="majorHAnsi" w:cstheme="majorBidi"/>
          <w:color w:val="2E2E2E" w:themeColor="accent2"/>
          <w:szCs w:val="26"/>
        </w:rPr>
        <w:t>2.1 Wiring up a controller</w:t>
      </w:r>
    </w:p>
    <w:p w:rsidR="00B6798F" w:rsidRPr="00B82FB8" w:rsidRDefault="00B6798F" w:rsidP="00B6798F">
      <w:pPr>
        <w:ind w:left="720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B82FB8">
        <w:rPr>
          <w:rFonts w:asciiTheme="majorHAnsi" w:eastAsiaTheme="majorEastAsia" w:hAnsiTheme="majorHAnsi" w:cstheme="majorBidi"/>
          <w:color w:val="2E2E2E" w:themeColor="accent2"/>
          <w:szCs w:val="26"/>
        </w:rPr>
        <w:t>2.2 Binding</w:t>
      </w:r>
    </w:p>
    <w:p w:rsidR="00B6798F" w:rsidRPr="00B82FB8" w:rsidRDefault="00B6798F" w:rsidP="00B6798F">
      <w:pPr>
        <w:ind w:left="720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B82FB8">
        <w:rPr>
          <w:rFonts w:asciiTheme="majorHAnsi" w:eastAsiaTheme="majorEastAsia" w:hAnsiTheme="majorHAnsi" w:cstheme="majorBidi"/>
          <w:color w:val="2E2E2E" w:themeColor="accent2"/>
          <w:szCs w:val="26"/>
        </w:rPr>
        <w:t>2.3 Iteration</w:t>
      </w:r>
    </w:p>
    <w:p w:rsidR="00B6798F" w:rsidRPr="00B82FB8" w:rsidRDefault="00B6798F" w:rsidP="00B6798F">
      <w:pPr>
        <w:ind w:left="720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B82FB8">
        <w:rPr>
          <w:rFonts w:asciiTheme="majorHAnsi" w:eastAsiaTheme="majorEastAsia" w:hAnsiTheme="majorHAnsi" w:cstheme="majorBidi"/>
          <w:color w:val="2E2E2E" w:themeColor="accent2"/>
          <w:szCs w:val="26"/>
        </w:rPr>
        <w:t>2.4 Filters</w:t>
      </w:r>
    </w:p>
    <w:p w:rsidR="00B6798F" w:rsidRPr="00B82FB8" w:rsidRDefault="00B6798F" w:rsidP="00B6798F">
      <w:pPr>
        <w:ind w:left="720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B82FB8">
        <w:rPr>
          <w:rFonts w:asciiTheme="majorHAnsi" w:eastAsiaTheme="majorEastAsia" w:hAnsiTheme="majorHAnsi" w:cstheme="majorBidi"/>
          <w:color w:val="2E2E2E" w:themeColor="accent2"/>
          <w:szCs w:val="26"/>
        </w:rPr>
        <w:t>2.5 Forms binding and validation</w:t>
      </w:r>
    </w:p>
    <w:p w:rsidR="00B6798F" w:rsidRPr="00B82FB8" w:rsidRDefault="00B6798F" w:rsidP="00B6798F">
      <w:pPr>
        <w:ind w:left="720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B82FB8">
        <w:rPr>
          <w:rFonts w:asciiTheme="majorHAnsi" w:eastAsiaTheme="majorEastAsia" w:hAnsiTheme="majorHAnsi" w:cstheme="majorBidi"/>
          <w:color w:val="2E2E2E" w:themeColor="accent2"/>
          <w:szCs w:val="26"/>
        </w:rPr>
        <w:t>2.6 Build: A two-way bound form with validation</w:t>
      </w:r>
    </w:p>
    <w:p w:rsidR="00B6798F" w:rsidRPr="00B82FB8" w:rsidRDefault="00B6798F" w:rsidP="00B6798F">
      <w:pPr>
        <w:ind w:left="1440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B82FB8">
        <w:rPr>
          <w:rFonts w:asciiTheme="majorHAnsi" w:eastAsiaTheme="majorEastAsia" w:hAnsiTheme="majorHAnsi" w:cstheme="majorBidi"/>
          <w:color w:val="2E2E2E" w:themeColor="accent2"/>
          <w:szCs w:val="26"/>
        </w:rPr>
        <w:t>Post: add tweet to list</w:t>
      </w:r>
    </w:p>
    <w:p w:rsidR="00B6798F" w:rsidRPr="00B82FB8" w:rsidRDefault="00B6798F" w:rsidP="00B6798F">
      <w:pPr>
        <w:ind w:left="1440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B82FB8">
        <w:rPr>
          <w:rFonts w:asciiTheme="majorHAnsi" w:eastAsiaTheme="majorEastAsia" w:hAnsiTheme="majorHAnsi" w:cstheme="majorBidi"/>
          <w:color w:val="2E2E2E" w:themeColor="accent2"/>
          <w:szCs w:val="26"/>
        </w:rPr>
        <w:t>Show error validation message (tweet too long)</w:t>
      </w:r>
    </w:p>
    <w:p w:rsidR="00B6798F" w:rsidRPr="00B82FB8" w:rsidRDefault="00B6798F" w:rsidP="00B6798F">
      <w:pPr>
        <w:ind w:left="1440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B82FB8">
        <w:rPr>
          <w:rFonts w:asciiTheme="majorHAnsi" w:eastAsiaTheme="majorEastAsia" w:hAnsiTheme="majorHAnsi" w:cstheme="majorBidi"/>
          <w:color w:val="2E2E2E" w:themeColor="accent2"/>
          <w:szCs w:val="26"/>
        </w:rPr>
        <w:t>Search filter by tag/username/text</w:t>
      </w:r>
    </w:p>
    <w:p w:rsidR="00B6798F" w:rsidRPr="00B82FB8" w:rsidRDefault="00B6798F" w:rsidP="00B6798F">
      <w:pPr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B82FB8">
        <w:rPr>
          <w:rFonts w:asciiTheme="majorHAnsi" w:eastAsiaTheme="majorEastAsia" w:hAnsiTheme="majorHAnsi" w:cstheme="majorBidi"/>
          <w:color w:val="2E2E2E" w:themeColor="accent2"/>
          <w:szCs w:val="26"/>
        </w:rPr>
        <w:t xml:space="preserve">3 Services and DI </w:t>
      </w:r>
    </w:p>
    <w:p w:rsidR="00B6798F" w:rsidRPr="00B82FB8" w:rsidRDefault="00B6798F" w:rsidP="00B6798F">
      <w:pPr>
        <w:ind w:left="720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B82FB8">
        <w:rPr>
          <w:rFonts w:asciiTheme="majorHAnsi" w:eastAsiaTheme="majorEastAsia" w:hAnsiTheme="majorHAnsi" w:cstheme="majorBidi"/>
          <w:color w:val="2E2E2E" w:themeColor="accent2"/>
          <w:szCs w:val="26"/>
        </w:rPr>
        <w:t>3.1 Overview of the built-in AngularJS services</w:t>
      </w:r>
    </w:p>
    <w:p w:rsidR="00B6798F" w:rsidRPr="00B82FB8" w:rsidRDefault="00B6798F" w:rsidP="00B6798F">
      <w:pPr>
        <w:ind w:left="720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B82FB8">
        <w:rPr>
          <w:rFonts w:asciiTheme="majorHAnsi" w:eastAsiaTheme="majorEastAsia" w:hAnsiTheme="majorHAnsi" w:cstheme="majorBidi"/>
          <w:color w:val="2E2E2E" w:themeColor="accent2"/>
          <w:szCs w:val="26"/>
        </w:rPr>
        <w:t>3.2 Using angular's $http and $resource services</w:t>
      </w:r>
    </w:p>
    <w:p w:rsidR="00B6798F" w:rsidRPr="00B82FB8" w:rsidRDefault="00B6798F" w:rsidP="00B6798F">
      <w:pPr>
        <w:ind w:left="720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B82FB8">
        <w:rPr>
          <w:rFonts w:asciiTheme="majorHAnsi" w:eastAsiaTheme="majorEastAsia" w:hAnsiTheme="majorHAnsi" w:cstheme="majorBidi"/>
          <w:color w:val="2E2E2E" w:themeColor="accent2"/>
          <w:szCs w:val="26"/>
        </w:rPr>
        <w:t>3.3 Promises</w:t>
      </w:r>
    </w:p>
    <w:p w:rsidR="00B6798F" w:rsidRPr="00B82FB8" w:rsidRDefault="00B6798F" w:rsidP="00B6798F">
      <w:pPr>
        <w:ind w:left="720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B82FB8">
        <w:rPr>
          <w:rFonts w:asciiTheme="majorHAnsi" w:eastAsiaTheme="majorEastAsia" w:hAnsiTheme="majorHAnsi" w:cstheme="majorBidi"/>
          <w:color w:val="2E2E2E" w:themeColor="accent2"/>
          <w:szCs w:val="26"/>
        </w:rPr>
        <w:t>3.4 Service registration and injection</w:t>
      </w:r>
    </w:p>
    <w:p w:rsidR="00B6798F" w:rsidRPr="00B82FB8" w:rsidRDefault="00B6798F" w:rsidP="00B6798F">
      <w:pPr>
        <w:ind w:left="720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B82FB8">
        <w:rPr>
          <w:rFonts w:asciiTheme="majorHAnsi" w:eastAsiaTheme="majorEastAsia" w:hAnsiTheme="majorHAnsi" w:cstheme="majorBidi"/>
          <w:color w:val="2E2E2E" w:themeColor="accent2"/>
          <w:szCs w:val="26"/>
        </w:rPr>
        <w:t>3.5 Using services to build a service</w:t>
      </w:r>
    </w:p>
    <w:p w:rsidR="00B6798F" w:rsidRPr="00B82FB8" w:rsidRDefault="00B6798F" w:rsidP="00B6798F">
      <w:pPr>
        <w:ind w:left="720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B82FB8">
        <w:rPr>
          <w:rFonts w:asciiTheme="majorHAnsi" w:eastAsiaTheme="majorEastAsia" w:hAnsiTheme="majorHAnsi" w:cstheme="majorBidi"/>
          <w:color w:val="2E2E2E" w:themeColor="accent2"/>
          <w:szCs w:val="26"/>
        </w:rPr>
        <w:t>3.6 Injecting services</w:t>
      </w:r>
    </w:p>
    <w:p w:rsidR="00B6798F" w:rsidRPr="00B82FB8" w:rsidRDefault="00B6798F" w:rsidP="00B6798F">
      <w:pPr>
        <w:ind w:left="720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B82FB8">
        <w:rPr>
          <w:rFonts w:asciiTheme="majorHAnsi" w:eastAsiaTheme="majorEastAsia" w:hAnsiTheme="majorHAnsi" w:cstheme="majorBidi"/>
          <w:color w:val="2E2E2E" w:themeColor="accent2"/>
          <w:szCs w:val="26"/>
        </w:rPr>
        <w:t>3.7 Build: Create a twitter search service</w:t>
      </w:r>
    </w:p>
    <w:p w:rsidR="00B6798F" w:rsidRPr="00B82FB8" w:rsidRDefault="00B6798F" w:rsidP="00B6798F">
      <w:pPr>
        <w:ind w:left="1440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B82FB8">
        <w:rPr>
          <w:rFonts w:asciiTheme="majorHAnsi" w:eastAsiaTheme="majorEastAsia" w:hAnsiTheme="majorHAnsi" w:cstheme="majorBidi"/>
          <w:color w:val="2E2E2E" w:themeColor="accent2"/>
          <w:szCs w:val="26"/>
        </w:rPr>
        <w:t>Submit simple search</w:t>
      </w:r>
    </w:p>
    <w:p w:rsidR="00B6798F" w:rsidRPr="00B82FB8" w:rsidRDefault="00B6798F" w:rsidP="00B6798F">
      <w:pPr>
        <w:ind w:left="1440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B82FB8">
        <w:rPr>
          <w:rFonts w:asciiTheme="majorHAnsi" w:eastAsiaTheme="majorEastAsia" w:hAnsiTheme="majorHAnsi" w:cstheme="majorBidi"/>
          <w:color w:val="2E2E2E" w:themeColor="accent2"/>
          <w:szCs w:val="26"/>
        </w:rPr>
        <w:t>Set result size</w:t>
      </w:r>
    </w:p>
    <w:p w:rsidR="00B6798F" w:rsidRPr="00B82FB8" w:rsidRDefault="00B6798F" w:rsidP="00B6798F">
      <w:pPr>
        <w:ind w:left="1440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B82FB8">
        <w:rPr>
          <w:rFonts w:asciiTheme="majorHAnsi" w:eastAsiaTheme="majorEastAsia" w:hAnsiTheme="majorHAnsi" w:cstheme="majorBidi"/>
          <w:color w:val="2E2E2E" w:themeColor="accent2"/>
          <w:szCs w:val="26"/>
        </w:rPr>
        <w:t>Create a paging stream (with promises)</w:t>
      </w:r>
    </w:p>
    <w:p w:rsidR="00B6798F" w:rsidRPr="00B82FB8" w:rsidRDefault="00B6798F" w:rsidP="00B6798F">
      <w:pPr>
        <w:ind w:left="1440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B82FB8">
        <w:rPr>
          <w:rFonts w:asciiTheme="majorHAnsi" w:eastAsiaTheme="majorEastAsia" w:hAnsiTheme="majorHAnsi" w:cstheme="majorBidi"/>
          <w:color w:val="2E2E2E" w:themeColor="accent2"/>
          <w:szCs w:val="26"/>
        </w:rPr>
        <w:lastRenderedPageBreak/>
        <w:t>Pass tests</w:t>
      </w:r>
    </w:p>
    <w:p w:rsidR="00B6798F" w:rsidRPr="00B82FB8" w:rsidRDefault="00B6798F" w:rsidP="00B6798F">
      <w:pPr>
        <w:rPr>
          <w:rFonts w:asciiTheme="majorHAnsi" w:eastAsiaTheme="majorEastAsia" w:hAnsiTheme="majorHAnsi" w:cstheme="majorBidi"/>
          <w:color w:val="2E2E2E" w:themeColor="accent2"/>
          <w:szCs w:val="26"/>
        </w:rPr>
      </w:pPr>
    </w:p>
    <w:p w:rsidR="00B6798F" w:rsidRPr="00B82FB8" w:rsidRDefault="00B82FB8" w:rsidP="00B6798F">
      <w:pPr>
        <w:rPr>
          <w:rFonts w:asciiTheme="majorHAnsi" w:eastAsiaTheme="majorEastAsia" w:hAnsiTheme="majorHAnsi" w:cstheme="majorBidi"/>
          <w:color w:val="2E2E2E" w:themeColor="accent2"/>
          <w:szCs w:val="26"/>
        </w:rPr>
      </w:pPr>
      <w:r>
        <w:rPr>
          <w:rFonts w:asciiTheme="majorHAnsi" w:eastAsiaTheme="majorEastAsia" w:hAnsiTheme="majorHAnsi" w:cstheme="majorBidi"/>
          <w:color w:val="2E2E2E" w:themeColor="accent2"/>
          <w:szCs w:val="26"/>
        </w:rPr>
        <w:t xml:space="preserve">4 Templates and Routing </w:t>
      </w:r>
    </w:p>
    <w:p w:rsidR="00B6798F" w:rsidRPr="00B82FB8" w:rsidRDefault="00B6798F" w:rsidP="00B6798F">
      <w:pPr>
        <w:ind w:left="720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B82FB8">
        <w:rPr>
          <w:rFonts w:asciiTheme="majorHAnsi" w:eastAsiaTheme="majorEastAsia" w:hAnsiTheme="majorHAnsi" w:cstheme="majorBidi"/>
          <w:color w:val="2E2E2E" w:themeColor="accent2"/>
          <w:szCs w:val="26"/>
        </w:rPr>
        <w:t>4.1 Linking and images</w:t>
      </w:r>
    </w:p>
    <w:p w:rsidR="00B6798F" w:rsidRPr="00B82FB8" w:rsidRDefault="00B6798F" w:rsidP="00B6798F">
      <w:pPr>
        <w:ind w:left="720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B82FB8">
        <w:rPr>
          <w:rFonts w:asciiTheme="majorHAnsi" w:eastAsiaTheme="majorEastAsia" w:hAnsiTheme="majorHAnsi" w:cstheme="majorBidi"/>
          <w:color w:val="2E2E2E" w:themeColor="accent2"/>
          <w:szCs w:val="26"/>
        </w:rPr>
        <w:t>4.2 The routing API</w:t>
      </w:r>
    </w:p>
    <w:p w:rsidR="00B6798F" w:rsidRPr="00B82FB8" w:rsidRDefault="00B6798F" w:rsidP="00B6798F">
      <w:pPr>
        <w:ind w:left="720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B82FB8">
        <w:rPr>
          <w:rFonts w:asciiTheme="majorHAnsi" w:eastAsiaTheme="majorEastAsia" w:hAnsiTheme="majorHAnsi" w:cstheme="majorBidi"/>
          <w:color w:val="2E2E2E" w:themeColor="accent2"/>
          <w:szCs w:val="26"/>
        </w:rPr>
        <w:t>4.3 PushState, hasbangs and SEO</w:t>
      </w:r>
    </w:p>
    <w:p w:rsidR="00B6798F" w:rsidRPr="00B82FB8" w:rsidRDefault="00B6798F" w:rsidP="00B6798F">
      <w:pPr>
        <w:ind w:left="720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B82FB8">
        <w:rPr>
          <w:rFonts w:asciiTheme="majorHAnsi" w:eastAsiaTheme="majorEastAsia" w:hAnsiTheme="majorHAnsi" w:cstheme="majorBidi"/>
          <w:color w:val="2E2E2E" w:themeColor="accent2"/>
          <w:szCs w:val="26"/>
        </w:rPr>
        <w:t>4.4 Build: Using templates with iteration</w:t>
      </w:r>
    </w:p>
    <w:p w:rsidR="00B6798F" w:rsidRPr="00B82FB8" w:rsidRDefault="00B6798F" w:rsidP="00B6798F">
      <w:pPr>
        <w:ind w:left="720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B82FB8">
        <w:rPr>
          <w:rFonts w:asciiTheme="majorHAnsi" w:eastAsiaTheme="majorEastAsia" w:hAnsiTheme="majorHAnsi" w:cstheme="majorBidi"/>
          <w:color w:val="2E2E2E" w:themeColor="accent2"/>
          <w:szCs w:val="26"/>
        </w:rPr>
        <w:tab/>
        <w:t>Create a template for each tweet in the list</w:t>
      </w:r>
    </w:p>
    <w:p w:rsidR="00B6798F" w:rsidRPr="00B82FB8" w:rsidRDefault="00B6798F" w:rsidP="00B6798F">
      <w:pPr>
        <w:ind w:left="720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B82FB8">
        <w:rPr>
          <w:rFonts w:asciiTheme="majorHAnsi" w:eastAsiaTheme="majorEastAsia" w:hAnsiTheme="majorHAnsi" w:cstheme="majorBidi"/>
          <w:color w:val="2E2E2E" w:themeColor="accent2"/>
          <w:szCs w:val="26"/>
        </w:rPr>
        <w:t>4.5 Build: Using templates and routing for master/details navigation</w:t>
      </w:r>
    </w:p>
    <w:p w:rsidR="00B6798F" w:rsidRPr="00B82FB8" w:rsidRDefault="00B6798F" w:rsidP="00B6798F">
      <w:pPr>
        <w:ind w:left="720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B82FB8">
        <w:rPr>
          <w:rFonts w:asciiTheme="majorHAnsi" w:eastAsiaTheme="majorEastAsia" w:hAnsiTheme="majorHAnsi" w:cstheme="majorBidi"/>
          <w:color w:val="2E2E2E" w:themeColor="accent2"/>
          <w:szCs w:val="26"/>
        </w:rPr>
        <w:tab/>
        <w:t>Create a details page for a tweet</w:t>
      </w:r>
    </w:p>
    <w:p w:rsidR="00B6798F" w:rsidRPr="00B82FB8" w:rsidRDefault="00B6798F" w:rsidP="00B6798F">
      <w:pPr>
        <w:rPr>
          <w:rFonts w:asciiTheme="majorHAnsi" w:eastAsiaTheme="majorEastAsia" w:hAnsiTheme="majorHAnsi" w:cstheme="majorBidi"/>
          <w:color w:val="2E2E2E" w:themeColor="accent2"/>
          <w:szCs w:val="26"/>
        </w:rPr>
      </w:pPr>
    </w:p>
    <w:p w:rsidR="00B6798F" w:rsidRPr="00B82FB8" w:rsidRDefault="00B82FB8" w:rsidP="00B6798F">
      <w:pPr>
        <w:rPr>
          <w:rFonts w:asciiTheme="majorHAnsi" w:eastAsiaTheme="majorEastAsia" w:hAnsiTheme="majorHAnsi" w:cstheme="majorBidi"/>
          <w:color w:val="2E2E2E" w:themeColor="accent2"/>
          <w:szCs w:val="26"/>
        </w:rPr>
      </w:pPr>
      <w:r>
        <w:rPr>
          <w:rFonts w:asciiTheme="majorHAnsi" w:eastAsiaTheme="majorEastAsia" w:hAnsiTheme="majorHAnsi" w:cstheme="majorBidi"/>
          <w:color w:val="2E2E2E" w:themeColor="accent2"/>
          <w:szCs w:val="26"/>
        </w:rPr>
        <w:t xml:space="preserve">5 Directives </w:t>
      </w:r>
    </w:p>
    <w:p w:rsidR="00B6798F" w:rsidRPr="00B82FB8" w:rsidRDefault="00B6798F" w:rsidP="00B6798F">
      <w:pPr>
        <w:ind w:left="720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B82FB8">
        <w:rPr>
          <w:rFonts w:asciiTheme="majorHAnsi" w:eastAsiaTheme="majorEastAsia" w:hAnsiTheme="majorHAnsi" w:cstheme="majorBidi"/>
          <w:color w:val="2E2E2E" w:themeColor="accent2"/>
          <w:szCs w:val="26"/>
        </w:rPr>
        <w:t>5.1 Simple directives</w:t>
      </w:r>
    </w:p>
    <w:p w:rsidR="00B6798F" w:rsidRPr="00B82FB8" w:rsidRDefault="00B6798F" w:rsidP="00B6798F">
      <w:pPr>
        <w:ind w:left="720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B82FB8">
        <w:rPr>
          <w:rFonts w:asciiTheme="majorHAnsi" w:eastAsiaTheme="majorEastAsia" w:hAnsiTheme="majorHAnsi" w:cstheme="majorBidi"/>
          <w:color w:val="2E2E2E" w:themeColor="accent2"/>
          <w:szCs w:val="26"/>
        </w:rPr>
        <w:t>5.2 Using templates</w:t>
      </w:r>
    </w:p>
    <w:p w:rsidR="00B6798F" w:rsidRPr="00B82FB8" w:rsidRDefault="00B6798F" w:rsidP="00B6798F">
      <w:pPr>
        <w:ind w:left="720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B82FB8">
        <w:rPr>
          <w:rFonts w:asciiTheme="majorHAnsi" w:eastAsiaTheme="majorEastAsia" w:hAnsiTheme="majorHAnsi" w:cstheme="majorBidi"/>
          <w:color w:val="2E2E2E" w:themeColor="accent2"/>
          <w:szCs w:val="26"/>
        </w:rPr>
        <w:t>5.3 Working with controllers</w:t>
      </w:r>
    </w:p>
    <w:p w:rsidR="00B6798F" w:rsidRPr="00B82FB8" w:rsidRDefault="00B6798F" w:rsidP="00B6798F">
      <w:pPr>
        <w:ind w:left="720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B82FB8">
        <w:rPr>
          <w:rFonts w:asciiTheme="majorHAnsi" w:eastAsiaTheme="majorEastAsia" w:hAnsiTheme="majorHAnsi" w:cstheme="majorBidi"/>
          <w:color w:val="2E2E2E" w:themeColor="accent2"/>
          <w:szCs w:val="26"/>
        </w:rPr>
        <w:t>5.4 Transclusion</w:t>
      </w:r>
    </w:p>
    <w:p w:rsidR="00B6798F" w:rsidRPr="00B82FB8" w:rsidRDefault="00B6798F" w:rsidP="00B6798F">
      <w:pPr>
        <w:ind w:left="720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B82FB8">
        <w:rPr>
          <w:rFonts w:asciiTheme="majorHAnsi" w:eastAsiaTheme="majorEastAsia" w:hAnsiTheme="majorHAnsi" w:cstheme="majorBidi"/>
          <w:color w:val="2E2E2E" w:themeColor="accent2"/>
          <w:szCs w:val="26"/>
        </w:rPr>
        <w:t>5.5 Directive scope and isolate scope</w:t>
      </w:r>
    </w:p>
    <w:p w:rsidR="00B6798F" w:rsidRPr="00B82FB8" w:rsidRDefault="00B6798F" w:rsidP="00B6798F">
      <w:pPr>
        <w:ind w:left="720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B82FB8">
        <w:rPr>
          <w:rFonts w:asciiTheme="majorHAnsi" w:eastAsiaTheme="majorEastAsia" w:hAnsiTheme="majorHAnsi" w:cstheme="majorBidi"/>
          <w:color w:val="2E2E2E" w:themeColor="accent2"/>
          <w:szCs w:val="26"/>
        </w:rPr>
        <w:t>5.6 Build: Tweet Directive</w:t>
      </w:r>
    </w:p>
    <w:p w:rsidR="00B6798F" w:rsidRPr="00B82FB8" w:rsidRDefault="00B6798F" w:rsidP="00B6798F">
      <w:pPr>
        <w:ind w:left="1440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B82FB8">
        <w:rPr>
          <w:rFonts w:asciiTheme="majorHAnsi" w:eastAsiaTheme="majorEastAsia" w:hAnsiTheme="majorHAnsi" w:cstheme="majorBidi"/>
          <w:color w:val="2E2E2E" w:themeColor="accent2"/>
          <w:szCs w:val="26"/>
        </w:rPr>
        <w:t>Add a timer that updates tweet time continuously</w:t>
      </w:r>
    </w:p>
    <w:p w:rsidR="00B6798F" w:rsidRPr="00B82FB8" w:rsidRDefault="00B6798F" w:rsidP="00B6798F">
      <w:pPr>
        <w:ind w:left="1440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B82FB8">
        <w:rPr>
          <w:rFonts w:asciiTheme="majorHAnsi" w:eastAsiaTheme="majorEastAsia" w:hAnsiTheme="majorHAnsi" w:cstheme="majorBidi"/>
          <w:color w:val="2E2E2E" w:themeColor="accent2"/>
          <w:szCs w:val="26"/>
        </w:rPr>
        <w:t>Add a marquee news ticker that can accept data from the incoming tweets</w:t>
      </w:r>
    </w:p>
    <w:p w:rsidR="00B6798F" w:rsidRPr="00B82FB8" w:rsidRDefault="00B6798F" w:rsidP="00B6798F">
      <w:pPr>
        <w:ind w:left="1440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B82FB8">
        <w:rPr>
          <w:rFonts w:asciiTheme="majorHAnsi" w:eastAsiaTheme="majorEastAsia" w:hAnsiTheme="majorHAnsi" w:cstheme="majorBidi"/>
          <w:color w:val="2E2E2E" w:themeColor="accent2"/>
          <w:szCs w:val="26"/>
        </w:rPr>
        <w:t>Bonus: Use D3 to create a chart of something</w:t>
      </w:r>
    </w:p>
    <w:p w:rsidR="00B6798F" w:rsidRPr="00B82FB8" w:rsidRDefault="00B6798F" w:rsidP="00B6798F">
      <w:pPr>
        <w:rPr>
          <w:rFonts w:asciiTheme="majorHAnsi" w:eastAsiaTheme="majorEastAsia" w:hAnsiTheme="majorHAnsi" w:cstheme="majorBidi"/>
          <w:color w:val="2E2E2E" w:themeColor="accent2"/>
          <w:szCs w:val="26"/>
        </w:rPr>
      </w:pPr>
    </w:p>
    <w:p w:rsidR="00B6798F" w:rsidRPr="00B82FB8" w:rsidRDefault="00B82FB8" w:rsidP="00B6798F">
      <w:pPr>
        <w:rPr>
          <w:rFonts w:asciiTheme="majorHAnsi" w:eastAsiaTheme="majorEastAsia" w:hAnsiTheme="majorHAnsi" w:cstheme="majorBidi"/>
          <w:color w:val="2E2E2E" w:themeColor="accent2"/>
          <w:szCs w:val="26"/>
        </w:rPr>
      </w:pPr>
      <w:r>
        <w:rPr>
          <w:rFonts w:asciiTheme="majorHAnsi" w:eastAsiaTheme="majorEastAsia" w:hAnsiTheme="majorHAnsi" w:cstheme="majorBidi"/>
          <w:color w:val="2E2E2E" w:themeColor="accent2"/>
          <w:szCs w:val="26"/>
        </w:rPr>
        <w:t xml:space="preserve">7 Advanced Topics </w:t>
      </w:r>
    </w:p>
    <w:p w:rsidR="00B6798F" w:rsidRPr="00B82FB8" w:rsidRDefault="00B6798F" w:rsidP="00B6798F">
      <w:pPr>
        <w:ind w:left="720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B82FB8">
        <w:rPr>
          <w:rFonts w:asciiTheme="majorHAnsi" w:eastAsiaTheme="majorEastAsia" w:hAnsiTheme="majorHAnsi" w:cstheme="majorBidi"/>
          <w:color w:val="2E2E2E" w:themeColor="accent2"/>
          <w:szCs w:val="26"/>
        </w:rPr>
        <w:t>7.1 How to avoid polluting the global namespace</w:t>
      </w:r>
    </w:p>
    <w:p w:rsidR="00B6798F" w:rsidRPr="00B82FB8" w:rsidRDefault="00B6798F" w:rsidP="00B6798F">
      <w:pPr>
        <w:ind w:left="720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B82FB8">
        <w:rPr>
          <w:rFonts w:asciiTheme="majorHAnsi" w:eastAsiaTheme="majorEastAsia" w:hAnsiTheme="majorHAnsi" w:cstheme="majorBidi"/>
          <w:color w:val="2E2E2E" w:themeColor="accent2"/>
          <w:szCs w:val="26"/>
        </w:rPr>
        <w:t>7.2 Using modules</w:t>
      </w:r>
    </w:p>
    <w:p w:rsidR="00B6798F" w:rsidRPr="00B82FB8" w:rsidRDefault="00B6798F" w:rsidP="00B6798F">
      <w:pPr>
        <w:ind w:left="720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B82FB8">
        <w:rPr>
          <w:rFonts w:asciiTheme="majorHAnsi" w:eastAsiaTheme="majorEastAsia" w:hAnsiTheme="majorHAnsi" w:cstheme="majorBidi"/>
          <w:color w:val="2E2E2E" w:themeColor="accent2"/>
          <w:szCs w:val="26"/>
        </w:rPr>
        <w:t>7.3 Some AngularJS best practices</w:t>
      </w:r>
    </w:p>
    <w:p w:rsidR="00B6798F" w:rsidRPr="00B82FB8" w:rsidRDefault="00B6798F" w:rsidP="00B6798F">
      <w:pPr>
        <w:ind w:left="720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B82FB8">
        <w:rPr>
          <w:rFonts w:asciiTheme="majorHAnsi" w:eastAsiaTheme="majorEastAsia" w:hAnsiTheme="majorHAnsi" w:cstheme="majorBidi"/>
          <w:color w:val="2E2E2E" w:themeColor="accent2"/>
          <w:szCs w:val="26"/>
        </w:rPr>
        <w:t>7.4 Using $watch, $digest, $apply</w:t>
      </w:r>
    </w:p>
    <w:p w:rsidR="00B6798F" w:rsidRPr="00B82FB8" w:rsidRDefault="00B6798F" w:rsidP="00B6798F">
      <w:pPr>
        <w:ind w:left="720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B82FB8">
        <w:rPr>
          <w:rFonts w:asciiTheme="majorHAnsi" w:eastAsiaTheme="majorEastAsia" w:hAnsiTheme="majorHAnsi" w:cstheme="majorBidi"/>
          <w:color w:val="2E2E2E" w:themeColor="accent2"/>
          <w:szCs w:val="26"/>
        </w:rPr>
        <w:t>7.5 AngularJS events</w:t>
      </w:r>
    </w:p>
    <w:p w:rsidR="00B6798F" w:rsidRPr="00B82FB8" w:rsidRDefault="00B6798F" w:rsidP="00B6798F">
      <w:pPr>
        <w:ind w:left="720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B82FB8">
        <w:rPr>
          <w:rFonts w:asciiTheme="majorHAnsi" w:eastAsiaTheme="majorEastAsia" w:hAnsiTheme="majorHAnsi" w:cstheme="majorBidi"/>
          <w:color w:val="2E2E2E" w:themeColor="accent2"/>
          <w:szCs w:val="26"/>
        </w:rPr>
        <w:t>7.5.1 Routing lifecycle events</w:t>
      </w:r>
    </w:p>
    <w:p w:rsidR="00B6798F" w:rsidRPr="00B82FB8" w:rsidRDefault="00B6798F" w:rsidP="00B6798F">
      <w:pPr>
        <w:ind w:left="720"/>
        <w:rPr>
          <w:rFonts w:asciiTheme="majorHAnsi" w:eastAsiaTheme="majorEastAsia" w:hAnsiTheme="majorHAnsi" w:cstheme="majorBidi"/>
          <w:color w:val="2E2E2E" w:themeColor="accent2"/>
          <w:szCs w:val="26"/>
        </w:rPr>
      </w:pPr>
      <w:r w:rsidRPr="00B82FB8">
        <w:rPr>
          <w:rFonts w:asciiTheme="majorHAnsi" w:eastAsiaTheme="majorEastAsia" w:hAnsiTheme="majorHAnsi" w:cstheme="majorBidi"/>
          <w:color w:val="2E2E2E" w:themeColor="accent2"/>
          <w:szCs w:val="26"/>
        </w:rPr>
        <w:t>7.6 Route Resolving</w:t>
      </w:r>
    </w:p>
    <w:p w:rsidR="00B6798F" w:rsidRPr="00111172" w:rsidRDefault="00B6798F" w:rsidP="00B6798F">
      <w:pPr>
        <w:rPr>
          <w:rFonts w:ascii="Times" w:eastAsia="Times New Roman" w:hAnsi="Times" w:cs="Times New Roman"/>
          <w:sz w:val="20"/>
          <w:szCs w:val="20"/>
        </w:rPr>
      </w:pPr>
    </w:p>
    <w:p w:rsidR="00D25487" w:rsidRDefault="00D25487" w:rsidP="00D25487">
      <w:pPr>
        <w:pStyle w:val="Heading2"/>
        <w:numPr>
          <w:ilvl w:val="0"/>
          <w:numId w:val="0"/>
        </w:numPr>
        <w:ind w:left="720"/>
      </w:pPr>
    </w:p>
    <w:p w:rsidR="00D25487" w:rsidRDefault="00D25487" w:rsidP="00D25487">
      <w:pPr>
        <w:pStyle w:val="Heading1"/>
        <w:numPr>
          <w:ilvl w:val="0"/>
          <w:numId w:val="0"/>
        </w:numPr>
        <w:ind w:left="360"/>
      </w:pPr>
    </w:p>
    <w:sectPr w:rsidR="00D25487">
      <w:footerReference w:type="default" r:id="rId13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6A32" w:rsidRDefault="00346A32">
      <w:pPr>
        <w:spacing w:after="0" w:line="240" w:lineRule="auto"/>
      </w:pPr>
      <w:r>
        <w:separator/>
      </w:r>
    </w:p>
    <w:p w:rsidR="00346A32" w:rsidRDefault="00346A32"/>
  </w:endnote>
  <w:endnote w:type="continuationSeparator" w:id="0">
    <w:p w:rsidR="00346A32" w:rsidRDefault="00346A32">
      <w:pPr>
        <w:spacing w:after="0" w:line="240" w:lineRule="auto"/>
      </w:pPr>
      <w:r>
        <w:continuationSeparator/>
      </w:r>
    </w:p>
    <w:p w:rsidR="00346A32" w:rsidRDefault="00346A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6B46" w:rsidRDefault="007A607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6A32" w:rsidRDefault="00346A32">
      <w:pPr>
        <w:spacing w:after="0" w:line="240" w:lineRule="auto"/>
      </w:pPr>
      <w:r>
        <w:separator/>
      </w:r>
    </w:p>
    <w:p w:rsidR="00346A32" w:rsidRDefault="00346A32"/>
  </w:footnote>
  <w:footnote w:type="continuationSeparator" w:id="0">
    <w:p w:rsidR="00346A32" w:rsidRDefault="00346A32">
      <w:pPr>
        <w:spacing w:after="0" w:line="240" w:lineRule="auto"/>
      </w:pPr>
      <w:r>
        <w:continuationSeparator/>
      </w:r>
    </w:p>
    <w:p w:rsidR="00346A32" w:rsidRDefault="00346A3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31647"/>
    <w:multiLevelType w:val="hybridMultilevel"/>
    <w:tmpl w:val="904298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0A6532"/>
    <w:multiLevelType w:val="multilevel"/>
    <w:tmpl w:val="167605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2E9C6273"/>
    <w:multiLevelType w:val="multilevel"/>
    <w:tmpl w:val="38C8C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066A9A"/>
    <w:multiLevelType w:val="hybridMultilevel"/>
    <w:tmpl w:val="B3B6ED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5" w15:restartNumberingAfterBreak="0">
    <w:nsid w:val="55BB403F"/>
    <w:multiLevelType w:val="multilevel"/>
    <w:tmpl w:val="EC8C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D218A7"/>
    <w:multiLevelType w:val="multilevel"/>
    <w:tmpl w:val="0C30E2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C1256C"/>
    <w:multiLevelType w:val="hybridMultilevel"/>
    <w:tmpl w:val="AEDA67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C4D5C36"/>
    <w:multiLevelType w:val="multilevel"/>
    <w:tmpl w:val="A1A0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1"/>
  </w:num>
  <w:num w:numId="5">
    <w:abstractNumId w:val="4"/>
  </w:num>
  <w:num w:numId="6">
    <w:abstractNumId w:val="4"/>
  </w:num>
  <w:num w:numId="7">
    <w:abstractNumId w:val="3"/>
  </w:num>
  <w:num w:numId="8">
    <w:abstractNumId w:val="5"/>
  </w:num>
  <w:num w:numId="9">
    <w:abstractNumId w:val="2"/>
  </w:num>
  <w:num w:numId="10">
    <w:abstractNumId w:val="7"/>
  </w:num>
  <w:num w:numId="11">
    <w:abstractNumId w:val="8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431"/>
    <w:rsid w:val="000E25CB"/>
    <w:rsid w:val="001015A2"/>
    <w:rsid w:val="0010283B"/>
    <w:rsid w:val="001216F2"/>
    <w:rsid w:val="001253D5"/>
    <w:rsid w:val="001A3539"/>
    <w:rsid w:val="00273451"/>
    <w:rsid w:val="00324B63"/>
    <w:rsid w:val="0034022F"/>
    <w:rsid w:val="00346A32"/>
    <w:rsid w:val="003671F4"/>
    <w:rsid w:val="003930AA"/>
    <w:rsid w:val="003958E4"/>
    <w:rsid w:val="003E1D71"/>
    <w:rsid w:val="00400422"/>
    <w:rsid w:val="004E3FC0"/>
    <w:rsid w:val="0054063B"/>
    <w:rsid w:val="00563209"/>
    <w:rsid w:val="006235EA"/>
    <w:rsid w:val="00754A66"/>
    <w:rsid w:val="00766322"/>
    <w:rsid w:val="00796431"/>
    <w:rsid w:val="007A516C"/>
    <w:rsid w:val="007A6071"/>
    <w:rsid w:val="007D78C9"/>
    <w:rsid w:val="007F4169"/>
    <w:rsid w:val="0082389E"/>
    <w:rsid w:val="008A3044"/>
    <w:rsid w:val="008B687B"/>
    <w:rsid w:val="008D6B46"/>
    <w:rsid w:val="00933765"/>
    <w:rsid w:val="00996826"/>
    <w:rsid w:val="009A196D"/>
    <w:rsid w:val="009C46ED"/>
    <w:rsid w:val="00A06111"/>
    <w:rsid w:val="00A405DF"/>
    <w:rsid w:val="00AE3A42"/>
    <w:rsid w:val="00B002D1"/>
    <w:rsid w:val="00B165F1"/>
    <w:rsid w:val="00B27478"/>
    <w:rsid w:val="00B6798F"/>
    <w:rsid w:val="00B82FB8"/>
    <w:rsid w:val="00C57F3A"/>
    <w:rsid w:val="00C61DD6"/>
    <w:rsid w:val="00C700D7"/>
    <w:rsid w:val="00C97D2E"/>
    <w:rsid w:val="00CB4D28"/>
    <w:rsid w:val="00D014A6"/>
    <w:rsid w:val="00D25487"/>
    <w:rsid w:val="00D83D02"/>
    <w:rsid w:val="00E770BE"/>
    <w:rsid w:val="00E90172"/>
    <w:rsid w:val="00E91981"/>
    <w:rsid w:val="00EA305D"/>
    <w:rsid w:val="00EB7678"/>
    <w:rsid w:val="00EF2B87"/>
    <w:rsid w:val="00FA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18A52"/>
  <w15:chartTrackingRefBased/>
  <w15:docId w15:val="{E4F3B36E-F60D-584B-9976-0EB7875C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D78C9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8C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754A66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996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4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8-downloads-2133151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eclipse.org/downloads/" TargetMode="External"/><Relationship Id="rId12" Type="http://schemas.openxmlformats.org/officeDocument/2006/relationships/hyperlink" Target="https://www.soapui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tpostman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-scm.com/book/en/v2/Getting-Started-Installing-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oin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lan/Library/Containers/com.microsoft.Word/Data/Library/Application%20Support/Microsoft/Office/16.0/DTS/en-US%7b535F0158-7F0A-A54A-B10A-5A8561D13D1B%7d/%7b4F70B1B6-4C47-6443-98FF-BB5D63BB565B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78</TotalTime>
  <Pages>8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</cp:revision>
  <dcterms:created xsi:type="dcterms:W3CDTF">2018-03-18T22:28:00Z</dcterms:created>
  <dcterms:modified xsi:type="dcterms:W3CDTF">2018-03-22T14:23:00Z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